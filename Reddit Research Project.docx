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897B6" w14:textId="7C0D1FE3" w:rsidR="0007392C" w:rsidRPr="00586A35" w:rsidRDefault="00B42B25" w:rsidP="007A502C">
      <w:pPr>
        <w:pStyle w:val="Titledocument"/>
        <w:rPr>
          <w14:ligatures w14:val="standard"/>
        </w:rPr>
      </w:pPr>
      <w:r w:rsidRPr="00B42B25">
        <w:rPr>
          <w:bCs/>
          <w14:ligatures w14:val="standard"/>
        </w:rPr>
        <w:t>A</w:t>
      </w:r>
      <w:r w:rsidR="004F594E">
        <w:rPr>
          <w:bCs/>
          <w14:ligatures w14:val="standard"/>
        </w:rPr>
        <w:t>n</w:t>
      </w:r>
      <w:r w:rsidR="004F594E" w:rsidRPr="004F594E">
        <w:rPr>
          <w:color w:val="1C1E29"/>
        </w:rPr>
        <w:t xml:space="preserve"> </w:t>
      </w:r>
      <w:r w:rsidR="004F594E">
        <w:rPr>
          <w:color w:val="1C1E29"/>
        </w:rPr>
        <w:t>analysis of discussions on topics related to Automation on different subreddits</w:t>
      </w:r>
      <w:r w:rsidRPr="00B42B25">
        <w:rPr>
          <w:bCs/>
          <w14:ligatures w14:val="standard"/>
        </w:rPr>
        <w:t xml:space="preserve">. </w:t>
      </w:r>
    </w:p>
    <w:p w14:paraId="62CA6D4C" w14:textId="61DC0C71" w:rsidR="00586A35" w:rsidRPr="00586A35" w:rsidRDefault="004F594E" w:rsidP="00B42B25">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color w:val="1C1E29"/>
        </w:rPr>
        <w:t>What are the talking points that the general public use on automation, and what is the consensus on it</w:t>
      </w:r>
      <w:r w:rsidR="00B42B25" w:rsidRPr="00B42B25">
        <w:t>?</w:t>
      </w:r>
    </w:p>
    <w:p w14:paraId="0ACFE823" w14:textId="6068A39A" w:rsidR="00586A35" w:rsidRPr="00586A35" w:rsidRDefault="00A7656A" w:rsidP="00B42B25">
      <w:pPr>
        <w:pStyle w:val="Authors"/>
      </w:pPr>
      <w:r>
        <w:rPr>
          <w:rStyle w:val="First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65092CED" w14:textId="00ECCC94" w:rsidR="00586A35" w:rsidRPr="00A7656A" w:rsidRDefault="00A7656A" w:rsidP="00A7656A">
      <w:pPr>
        <w:pStyle w:val="Authors"/>
        <w:rPr>
          <w:sz w:val="20"/>
          <w14:ligatures w14:val="standard"/>
        </w:rPr>
      </w:pPr>
      <w:r>
        <w:rPr>
          <w:rStyle w:val="FirstName"/>
          <w14:ligatures w14:val="standard"/>
        </w:rPr>
        <w:t>Rohit Rokde</w:t>
      </w:r>
      <w:r w:rsidR="00586A35" w:rsidRPr="00586A35">
        <w:br/>
      </w:r>
      <w:r w:rsidR="00586A35" w:rsidRPr="00586A35">
        <w:rPr>
          <w:rStyle w:val="OrgDiv"/>
          <w:color w:val="auto"/>
          <w:sz w:val="20"/>
          <w14:ligatures w14:val="standard"/>
        </w:rPr>
        <w:t xml:space="preserve"> </w:t>
      </w:r>
      <w:r w:rsidRPr="00A7656A">
        <w:rPr>
          <w:rStyle w:val="OrgDiv"/>
          <w:color w:val="auto"/>
          <w:sz w:val="20"/>
          <w14:ligatures w14:val="standard"/>
        </w:rPr>
        <w:t>Luddy School of Informatics, Computing, and Engineering</w:t>
      </w:r>
      <w:r w:rsidR="00586A35" w:rsidRPr="00586A35">
        <w:rPr>
          <w:rStyle w:val="OrgName"/>
          <w:color w:val="auto"/>
          <w:sz w:val="20"/>
          <w14:ligatures w14:val="standard"/>
        </w:rPr>
        <w:br/>
        <w:t xml:space="preserve"> </w:t>
      </w:r>
      <w:r w:rsidRPr="00A7656A">
        <w:rPr>
          <w:rStyle w:val="City"/>
          <w:sz w:val="20"/>
          <w14:ligatures w14:val="standard"/>
        </w:rPr>
        <w:t>Indiana University,</w:t>
      </w:r>
      <w:r>
        <w:rPr>
          <w:rStyle w:val="City"/>
          <w:sz w:val="20"/>
          <w14:ligatures w14:val="standard"/>
        </w:rPr>
        <w:t xml:space="preserve"> </w:t>
      </w:r>
      <w:r w:rsidRPr="00A7656A">
        <w:rPr>
          <w:rStyle w:val="City"/>
          <w:sz w:val="20"/>
          <w14:ligatures w14:val="standard"/>
        </w:rPr>
        <w:t>Bloomington</w:t>
      </w:r>
      <w:r>
        <w:rPr>
          <w:rStyle w:val="City"/>
          <w:sz w:val="20"/>
          <w14:ligatures w14:val="standard"/>
        </w:rPr>
        <w:t>, United States of America</w:t>
      </w:r>
      <w:r w:rsidR="00586A35" w:rsidRPr="00586A35">
        <w:rPr>
          <w:sz w:val="20"/>
        </w:rPr>
        <w:br/>
        <w:t xml:space="preserve"> </w:t>
      </w:r>
      <w:hyperlink r:id="rId13" w:history="1">
        <w:r w:rsidRPr="003A3D72">
          <w:rPr>
            <w:rStyle w:val="Hyperlink"/>
            <w14:ligatures w14:val="standard"/>
          </w:rPr>
          <w:t>rrokde@iu.com</w:t>
        </w:r>
      </w:hyperlink>
    </w:p>
    <w:p w14:paraId="2C0D725D" w14:textId="27C48B46" w:rsidR="00F3231F" w:rsidRPr="00586A35" w:rsidRDefault="00A7656A" w:rsidP="00B42B25">
      <w:pPr>
        <w:pStyle w:val="Authors"/>
      </w:pPr>
      <w:r>
        <w:rPr>
          <w:rStyle w:val="FirstName"/>
          <w14:ligatures w14:val="standard"/>
        </w:rPr>
        <w:t xml:space="preserve"> </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 xml:space="preserve"> </w:t>
      </w:r>
      <w:r w:rsidR="00586A35" w:rsidRPr="00586A35">
        <w:rPr>
          <w:rStyle w:val="OrgName"/>
          <w:color w:val="auto"/>
          <w:sz w:val="20"/>
          <w14:ligatures w14:val="standard"/>
        </w:rPr>
        <w:br/>
        <w:t xml:space="preserve"> </w:t>
      </w:r>
      <w:r>
        <w:rPr>
          <w:rStyle w:val="OrgName"/>
          <w:color w:val="auto"/>
          <w:sz w:val="20"/>
          <w14:ligatures w14:val="standard"/>
        </w:rPr>
        <w:t xml:space="preserve"> </w:t>
      </w:r>
      <w:r w:rsidR="00586A35" w:rsidRPr="00586A35">
        <w:rPr>
          <w:rStyle w:val="OrgName"/>
          <w:color w:val="auto"/>
          <w:sz w:val="20"/>
          <w14:ligatures w14:val="standard"/>
        </w:rPr>
        <w:br/>
        <w:t xml:space="preserve"> </w:t>
      </w:r>
      <w:r>
        <w:rPr>
          <w:rStyle w:val="City"/>
          <w:sz w:val="20"/>
          <w14:ligatures w14:val="standard"/>
        </w:rPr>
        <w:t xml:space="preserve"> </w:t>
      </w:r>
      <w:r w:rsidR="00586A35" w:rsidRPr="00586A35">
        <w:br/>
        <w:t xml:space="preserve"> </w:t>
      </w:r>
      <w:r>
        <w:rPr>
          <w:rStyle w:val="Email"/>
          <w:color w:val="auto"/>
          <w:sz w:val="20"/>
          <w14:ligatures w14:val="standard"/>
        </w:rPr>
        <w:t xml:space="preserve"> </w:t>
      </w:r>
    </w:p>
    <w:p w14:paraId="1AE933B4"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F7132AA" w14:textId="77777777" w:rsidR="00694749" w:rsidRPr="00586A35" w:rsidRDefault="00694749" w:rsidP="00694749">
      <w:pPr>
        <w:pStyle w:val="AuthNotes"/>
        <w:rPr>
          <w:color w:val="auto"/>
          <w14:ligatures w14:val="standard"/>
        </w:rPr>
      </w:pPr>
    </w:p>
    <w:p w14:paraId="34B19F6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468BE2" w14:textId="2F3CF222" w:rsidR="00A7656A" w:rsidRPr="00C160C2" w:rsidRDefault="00A7656A" w:rsidP="00C160C2">
      <w:pPr>
        <w:pStyle w:val="AbsHead"/>
        <w:rPr>
          <w14:ligatures w14:val="standard"/>
        </w:rPr>
      </w:pPr>
      <w:r>
        <w:rPr>
          <w14:ligatures w14:val="standard"/>
        </w:rPr>
        <w:t>Introduction</w:t>
      </w:r>
    </w:p>
    <w:p w14:paraId="21B863AC" w14:textId="77777777" w:rsidR="00027FA6" w:rsidRDefault="00027FA6" w:rsidP="007A502C">
      <w:pPr>
        <w:pStyle w:val="Abstract"/>
        <w:rPr>
          <w14:ligatures w14:val="standard"/>
        </w:rPr>
      </w:pPr>
    </w:p>
    <w:p w14:paraId="4E512531" w14:textId="122C73E1" w:rsidR="001C2AA5" w:rsidRDefault="00B76A70" w:rsidP="001C2AA5">
      <w:pPr>
        <w:pStyle w:val="Abstract"/>
        <w:rPr>
          <w14:ligatures w14:val="standard"/>
        </w:rPr>
      </w:pPr>
      <w:r>
        <w:rPr>
          <w14:ligatures w14:val="standard"/>
        </w:rPr>
        <w:t xml:space="preserve">Reddit is an American social news sharing and discussion website. Registered users on this site write </w:t>
      </w:r>
      <w:proofErr w:type="gramStart"/>
      <w:r>
        <w:rPr>
          <w14:ligatures w14:val="standard"/>
        </w:rPr>
        <w:t>content, and</w:t>
      </w:r>
      <w:proofErr w:type="gramEnd"/>
      <w:r>
        <w:rPr>
          <w14:ligatures w14:val="standard"/>
        </w:rPr>
        <w:t xml:space="preserve"> share links and images which are then voted up or down</w:t>
      </w:r>
      <w:r w:rsidR="005C130B">
        <w:rPr>
          <w14:ligatures w14:val="standard"/>
        </w:rPr>
        <w:t xml:space="preserve"> </w:t>
      </w:r>
      <w:r>
        <w:rPr>
          <w14:ligatures w14:val="standard"/>
        </w:rPr>
        <w:t xml:space="preserve">[1] by other registered users. The format of the website is such that the site is divided into categories called “subreddits”. Each subreddit is created for a specific topic for discussion or social news. Examples of the topics are news, science, politics, food, movies, computer games, etc. The content on these subreddits </w:t>
      </w:r>
      <w:r w:rsidR="00B913C5">
        <w:rPr>
          <w14:ligatures w14:val="standard"/>
        </w:rPr>
        <w:t>is</w:t>
      </w:r>
      <w:r>
        <w:rPr>
          <w14:ligatures w14:val="standard"/>
        </w:rPr>
        <w:t xml:space="preserve"> sorted based on the number of “upvotes” or “downvotes” such that a post</w:t>
      </w:r>
      <w:r w:rsidR="00BF5646">
        <w:rPr>
          <w14:ligatures w14:val="standard"/>
        </w:rPr>
        <w:t xml:space="preserve"> or a comment</w:t>
      </w:r>
      <w:r>
        <w:rPr>
          <w14:ligatures w14:val="standard"/>
        </w:rPr>
        <w:t xml:space="preserve"> with</w:t>
      </w:r>
      <w:r w:rsidR="005C130B">
        <w:rPr>
          <w14:ligatures w14:val="standard"/>
        </w:rPr>
        <w:t xml:space="preserve"> </w:t>
      </w:r>
      <w:proofErr w:type="gramStart"/>
      <w:r w:rsidR="005C130B">
        <w:rPr>
          <w14:ligatures w14:val="standard"/>
        </w:rPr>
        <w:t>the</w:t>
      </w:r>
      <w:r>
        <w:rPr>
          <w14:ligatures w14:val="standard"/>
        </w:rPr>
        <w:t xml:space="preserve"> most</w:t>
      </w:r>
      <w:proofErr w:type="gramEnd"/>
      <w:r>
        <w:rPr>
          <w14:ligatures w14:val="standard"/>
        </w:rPr>
        <w:t xml:space="preserve"> number of upvotes is shown to </w:t>
      </w:r>
      <w:r w:rsidR="00300732">
        <w:rPr>
          <w14:ligatures w14:val="standard"/>
        </w:rPr>
        <w:t xml:space="preserve">the </w:t>
      </w:r>
      <w:r>
        <w:rPr>
          <w14:ligatures w14:val="standard"/>
        </w:rPr>
        <w:t>users first.</w:t>
      </w:r>
    </w:p>
    <w:p w14:paraId="0BA288A5" w14:textId="0E9987F5" w:rsidR="00254B5F" w:rsidRPr="00586A35" w:rsidRDefault="00300732" w:rsidP="007A502C">
      <w:pPr>
        <w:pStyle w:val="Abstract"/>
        <w:rPr>
          <w14:ligatures w14:val="standard"/>
        </w:rPr>
      </w:pPr>
      <w:r>
        <w:rPr>
          <w14:ligatures w14:val="standard"/>
        </w:rPr>
        <w:t xml:space="preserve">Reddit was started by two roommates, </w:t>
      </w:r>
      <w:r w:rsidRPr="00300732">
        <w:rPr>
          <w14:ligatures w14:val="standard"/>
        </w:rPr>
        <w:t>Steve Huffman and Alexis Ohanian</w:t>
      </w:r>
      <w:r>
        <w:rPr>
          <w14:ligatures w14:val="standard"/>
        </w:rPr>
        <w:t xml:space="preserve">, at </w:t>
      </w:r>
      <w:r w:rsidRPr="00300732">
        <w:rPr>
          <w14:ligatures w14:val="standard"/>
        </w:rPr>
        <w:t>University of Virginia</w:t>
      </w:r>
      <w:r>
        <w:rPr>
          <w14:ligatures w14:val="standard"/>
        </w:rPr>
        <w:t xml:space="preserve"> in 2005</w:t>
      </w:r>
      <w:r w:rsidR="00713145">
        <w:rPr>
          <w14:ligatures w14:val="standard"/>
        </w:rPr>
        <w:t xml:space="preserve"> and</w:t>
      </w:r>
      <w:r w:rsidRPr="00300732">
        <w:rPr>
          <w14:ligatures w14:val="standard"/>
        </w:rPr>
        <w:t xml:space="preserve"> was originally written in Common Lisp but was </w:t>
      </w:r>
      <w:r w:rsidR="00713145">
        <w:rPr>
          <w14:ligatures w14:val="standard"/>
        </w:rPr>
        <w:t xml:space="preserve">eventually </w:t>
      </w:r>
      <w:r w:rsidRPr="00300732">
        <w:rPr>
          <w14:ligatures w14:val="standard"/>
        </w:rPr>
        <w:t>rewritten in Python in December 2005 for wider access to code libraries and greater development flexibility</w:t>
      </w:r>
      <w:r w:rsidR="005C130B">
        <w:rPr>
          <w14:ligatures w14:val="standard"/>
        </w:rPr>
        <w:t xml:space="preserve"> </w:t>
      </w:r>
      <w:r w:rsidR="00A04057">
        <w:rPr>
          <w14:ligatures w14:val="standard"/>
        </w:rPr>
        <w:t>[1]</w:t>
      </w:r>
      <w:r>
        <w:rPr>
          <w14:ligatures w14:val="standard"/>
        </w:rPr>
        <w:t xml:space="preserve">. </w:t>
      </w:r>
      <w:r w:rsidR="005C04F6">
        <w:rPr>
          <w14:ligatures w14:val="standard"/>
        </w:rPr>
        <w:t>The</w:t>
      </w:r>
      <w:r w:rsidR="00BF5646">
        <w:rPr>
          <w14:ligatures w14:val="standard"/>
        </w:rPr>
        <w:t xml:space="preserve"> team expanded to include </w:t>
      </w:r>
      <w:r w:rsidR="00BF5646" w:rsidRPr="00BF5646">
        <w:rPr>
          <w14:ligatures w14:val="standard"/>
        </w:rPr>
        <w:t xml:space="preserve">Christopher </w:t>
      </w:r>
      <w:proofErr w:type="spellStart"/>
      <w:r w:rsidR="00BF5646" w:rsidRPr="00BF5646">
        <w:rPr>
          <w14:ligatures w14:val="standard"/>
        </w:rPr>
        <w:t>Slowe</w:t>
      </w:r>
      <w:proofErr w:type="spellEnd"/>
      <w:r w:rsidR="00BF5646">
        <w:rPr>
          <w14:ligatures w14:val="standard"/>
        </w:rPr>
        <w:t xml:space="preserve">, an American businessman, and </w:t>
      </w:r>
      <w:r w:rsidR="00BF5646" w:rsidRPr="00BF5646">
        <w:rPr>
          <w14:ligatures w14:val="standard"/>
        </w:rPr>
        <w:t>Aaron Swartz</w:t>
      </w:r>
      <w:r w:rsidR="00C10E2C">
        <w:rPr>
          <w14:ligatures w14:val="standard"/>
        </w:rPr>
        <w:t xml:space="preserve"> (</w:t>
      </w:r>
      <w:r w:rsidR="00BF5646">
        <w:rPr>
          <w14:ligatures w14:val="standard"/>
        </w:rPr>
        <w:t xml:space="preserve">founder of a </w:t>
      </w:r>
      <w:r w:rsidR="00BF5646" w:rsidRPr="00BF5646">
        <w:rPr>
          <w14:ligatures w14:val="standard"/>
        </w:rPr>
        <w:t xml:space="preserve">company </w:t>
      </w:r>
      <w:r w:rsidR="00BF5646">
        <w:rPr>
          <w14:ligatures w14:val="standard"/>
        </w:rPr>
        <w:t xml:space="preserve">named </w:t>
      </w:r>
      <w:proofErr w:type="spellStart"/>
      <w:r w:rsidR="00BF5646" w:rsidRPr="00BF5646">
        <w:rPr>
          <w14:ligatures w14:val="standard"/>
        </w:rPr>
        <w:t>Infogami</w:t>
      </w:r>
      <w:proofErr w:type="spellEnd"/>
      <w:proofErr w:type="gramStart"/>
      <w:r w:rsidR="00C10E2C">
        <w:rPr>
          <w14:ligatures w14:val="standard"/>
        </w:rPr>
        <w:t>),</w:t>
      </w:r>
      <w:r w:rsidR="00A04057">
        <w:rPr>
          <w14:ligatures w14:val="standard"/>
        </w:rPr>
        <w:t xml:space="preserve"> and</w:t>
      </w:r>
      <w:proofErr w:type="gramEnd"/>
      <w:r w:rsidR="00A04057">
        <w:rPr>
          <w14:ligatures w14:val="standard"/>
        </w:rPr>
        <w:t xml:space="preserve"> merged into a new company called Not a bug</w:t>
      </w:r>
      <w:r w:rsidR="00BF5646">
        <w:rPr>
          <w14:ligatures w14:val="standard"/>
        </w:rPr>
        <w:t>.</w:t>
      </w:r>
      <w:r w:rsidR="00C10E2C">
        <w:rPr>
          <w14:ligatures w14:val="standard"/>
        </w:rPr>
        <w:t xml:space="preserve"> The company was then acquired by different corporations and changed its name several times since its start.</w:t>
      </w:r>
      <w:r w:rsidR="00A04057">
        <w:rPr>
          <w14:ligatures w14:val="standard"/>
        </w:rPr>
        <w:t xml:space="preserve"> Amid a lot of changes in its user interface, the main theme of Reddit remained the same, that is, the users dictated the nature of the discussions/posts and the popularity of the discussions/posts.</w:t>
      </w:r>
      <w:r w:rsidR="005C04F6">
        <w:rPr>
          <w14:ligatures w14:val="standard"/>
        </w:rPr>
        <w:t xml:space="preserve"> Only in the case of violation of the website’s policies, content is removed from the subreddit by so</w:t>
      </w:r>
      <w:r w:rsidR="00C10E2C">
        <w:rPr>
          <w14:ligatures w14:val="standard"/>
        </w:rPr>
        <w:t>-</w:t>
      </w:r>
      <w:r w:rsidR="005C04F6">
        <w:rPr>
          <w14:ligatures w14:val="standard"/>
        </w:rPr>
        <w:t xml:space="preserve">called “moderators” of that </w:t>
      </w:r>
      <w:proofErr w:type="gramStart"/>
      <w:r w:rsidR="005C04F6">
        <w:rPr>
          <w14:ligatures w14:val="standard"/>
        </w:rPr>
        <w:t>particular subreddit</w:t>
      </w:r>
      <w:proofErr w:type="gramEnd"/>
      <w:r w:rsidR="005C04F6">
        <w:rPr>
          <w14:ligatures w14:val="standard"/>
        </w:rPr>
        <w:t>.</w:t>
      </w:r>
    </w:p>
    <w:p w14:paraId="0E176785" w14:textId="77777777" w:rsidR="00C160C2" w:rsidRPr="00586A35" w:rsidRDefault="00C160C2" w:rsidP="007A502C">
      <w:pPr>
        <w:pStyle w:val="Abstract"/>
        <w:rPr>
          <w:lang w:val="en-GB" w:eastAsia="ja-JP"/>
          <w14:ligatures w14:val="standard"/>
        </w:rPr>
      </w:pPr>
    </w:p>
    <w:p w14:paraId="2D42289C" w14:textId="5021D752" w:rsidR="00C160C2" w:rsidRPr="00C160C2" w:rsidRDefault="00AF5E1F" w:rsidP="00C160C2">
      <w:pPr>
        <w:pStyle w:val="KeyWordHead"/>
        <w:rPr>
          <w:lang w:eastAsia="it-IT"/>
          <w14:ligatures w14:val="standard"/>
        </w:rPr>
      </w:pPr>
      <w:r>
        <w:rPr>
          <w:lang w:eastAsia="it-IT"/>
          <w14:ligatures w14:val="standard"/>
        </w:rPr>
        <w:t>Background</w:t>
      </w:r>
    </w:p>
    <w:p w14:paraId="281AC6BA" w14:textId="77777777" w:rsidR="00027FA6" w:rsidRDefault="00027FA6" w:rsidP="00675128">
      <w:pPr>
        <w:pStyle w:val="KeyWords"/>
        <w:rPr>
          <w:color w:val="1C1E29"/>
        </w:rPr>
      </w:pPr>
    </w:p>
    <w:p w14:paraId="253B4950" w14:textId="202D93A4" w:rsidR="0007392C" w:rsidRPr="0092288C" w:rsidRDefault="00A04057" w:rsidP="00675128">
      <w:pPr>
        <w:pStyle w:val="KeyWords"/>
        <w:rPr>
          <w:color w:val="000000" w:themeColor="text1"/>
        </w:rPr>
      </w:pPr>
      <w:r w:rsidRPr="0092288C">
        <w:rPr>
          <w:color w:val="000000" w:themeColor="text1"/>
        </w:rPr>
        <w:t xml:space="preserve">Automation is the technology by which a process or procedure is performed with minimal human </w:t>
      </w:r>
      <w:proofErr w:type="gramStart"/>
      <w:r w:rsidRPr="0092288C">
        <w:rPr>
          <w:color w:val="000000" w:themeColor="text1"/>
        </w:rPr>
        <w:t>assistance[</w:t>
      </w:r>
      <w:proofErr w:type="gramEnd"/>
      <w:r w:rsidRPr="0092288C">
        <w:rPr>
          <w:color w:val="000000" w:themeColor="text1"/>
        </w:rPr>
        <w:t xml:space="preserve">2]. </w:t>
      </w:r>
      <w:r w:rsidR="00A659A1" w:rsidRPr="0092288C">
        <w:rPr>
          <w:color w:val="000000" w:themeColor="text1"/>
        </w:rPr>
        <w:t xml:space="preserve">Throughout history automation has been of two forms, mechanical and electrical. During the industrial revolution, the use of grain mills, oils pumps, furnaces, steam engine, </w:t>
      </w:r>
      <w:proofErr w:type="spellStart"/>
      <w:r w:rsidR="00A659A1" w:rsidRPr="0092288C">
        <w:rPr>
          <w:color w:val="000000" w:themeColor="text1"/>
        </w:rPr>
        <w:t>etc</w:t>
      </w:r>
      <w:proofErr w:type="spellEnd"/>
      <w:r w:rsidR="00A659A1" w:rsidRPr="0092288C">
        <w:rPr>
          <w:color w:val="000000" w:themeColor="text1"/>
        </w:rPr>
        <w:t xml:space="preserve"> were fitted with temperature </w:t>
      </w:r>
      <w:r w:rsidR="00A659A1" w:rsidRPr="0092288C">
        <w:rPr>
          <w:color w:val="000000" w:themeColor="text1"/>
        </w:rPr>
        <w:t>and pressure regulators</w:t>
      </w:r>
      <w:r w:rsidRPr="0092288C">
        <w:rPr>
          <w:color w:val="000000" w:themeColor="text1"/>
        </w:rPr>
        <w:t>.</w:t>
      </w:r>
      <w:r w:rsidR="00A659A1" w:rsidRPr="0092288C">
        <w:rPr>
          <w:color w:val="000000" w:themeColor="text1"/>
        </w:rPr>
        <w:t xml:space="preserve"> After the invention of transistor in the 20</w:t>
      </w:r>
      <w:r w:rsidR="00A659A1" w:rsidRPr="0092288C">
        <w:rPr>
          <w:color w:val="000000" w:themeColor="text1"/>
          <w:vertAlign w:val="superscript"/>
        </w:rPr>
        <w:t>th</w:t>
      </w:r>
      <w:r w:rsidR="00A659A1" w:rsidRPr="0092288C">
        <w:rPr>
          <w:color w:val="000000" w:themeColor="text1"/>
        </w:rPr>
        <w:t xml:space="preserve"> century, relay logic</w:t>
      </w:r>
      <w:r w:rsidRPr="0092288C">
        <w:rPr>
          <w:color w:val="000000" w:themeColor="text1"/>
        </w:rPr>
        <w:t xml:space="preserve"> </w:t>
      </w:r>
      <w:r w:rsidR="00A659A1" w:rsidRPr="0092288C">
        <w:rPr>
          <w:color w:val="000000" w:themeColor="text1"/>
        </w:rPr>
        <w:t>gained popularity among engineers and transformed the industries across the western world and the globe.</w:t>
      </w:r>
    </w:p>
    <w:p w14:paraId="0F85CA3B" w14:textId="66F7E2F9" w:rsidR="00A659A1" w:rsidRDefault="00A659A1" w:rsidP="00675128">
      <w:pPr>
        <w:pStyle w:val="KeyWords"/>
        <w:rPr>
          <w:lang w:eastAsia="it-IT"/>
          <w14:ligatures w14:val="standard"/>
        </w:rPr>
      </w:pPr>
      <w:r w:rsidRPr="00A659A1">
        <w:rPr>
          <w:lang w:eastAsia="it-IT"/>
          <w14:ligatures w14:val="standard"/>
        </w:rPr>
        <w:t xml:space="preserve">Perhaps the most cited advantage of automation in industry is that it is associated with faster production and cheaper labor </w:t>
      </w:r>
      <w:proofErr w:type="gramStart"/>
      <w:r w:rsidRPr="00A659A1">
        <w:rPr>
          <w:lang w:eastAsia="it-IT"/>
          <w14:ligatures w14:val="standard"/>
        </w:rPr>
        <w:t>costs</w:t>
      </w:r>
      <w:r>
        <w:rPr>
          <w:lang w:eastAsia="it-IT"/>
          <w14:ligatures w14:val="standard"/>
        </w:rPr>
        <w:t>[</w:t>
      </w:r>
      <w:proofErr w:type="gramEnd"/>
      <w:r>
        <w:rPr>
          <w:lang w:eastAsia="it-IT"/>
          <w14:ligatures w14:val="standard"/>
        </w:rPr>
        <w:t>2]</w:t>
      </w:r>
      <w:r w:rsidRPr="00A659A1">
        <w:rPr>
          <w:lang w:eastAsia="it-IT"/>
          <w14:ligatures w14:val="standard"/>
        </w:rPr>
        <w:t>.</w:t>
      </w:r>
      <w:r>
        <w:rPr>
          <w:lang w:eastAsia="it-IT"/>
          <w14:ligatures w14:val="standard"/>
        </w:rPr>
        <w:t xml:space="preserve"> Although </w:t>
      </w:r>
      <w:r w:rsidR="00861A83">
        <w:rPr>
          <w:lang w:eastAsia="it-IT"/>
          <w14:ligatures w14:val="standard"/>
        </w:rPr>
        <w:t>its primary effects are</w:t>
      </w:r>
      <w:r>
        <w:rPr>
          <w:lang w:eastAsia="it-IT"/>
          <w14:ligatures w14:val="standard"/>
        </w:rPr>
        <w:t xml:space="preserve"> beneficial for an industry and society, its secondary effects </w:t>
      </w:r>
      <w:r w:rsidR="00861A83">
        <w:rPr>
          <w:lang w:eastAsia="it-IT"/>
          <w14:ligatures w14:val="standard"/>
        </w:rPr>
        <w:t>may</w:t>
      </w:r>
      <w:r>
        <w:rPr>
          <w:lang w:eastAsia="it-IT"/>
          <w14:ligatures w14:val="standard"/>
        </w:rPr>
        <w:t xml:space="preserve"> not</w:t>
      </w:r>
      <w:r w:rsidR="00861A83">
        <w:rPr>
          <w:lang w:eastAsia="it-IT"/>
          <w14:ligatures w14:val="standard"/>
        </w:rPr>
        <w:t xml:space="preserve"> be</w:t>
      </w:r>
      <w:r>
        <w:rPr>
          <w:lang w:eastAsia="it-IT"/>
          <w14:ligatures w14:val="standard"/>
        </w:rPr>
        <w:t xml:space="preserve"> </w:t>
      </w:r>
      <w:r w:rsidR="00861A83">
        <w:rPr>
          <w:lang w:eastAsia="it-IT"/>
          <w14:ligatures w14:val="standard"/>
        </w:rPr>
        <w:t>beneficial to the society</w:t>
      </w:r>
      <w:r>
        <w:rPr>
          <w:lang w:eastAsia="it-IT"/>
          <w14:ligatures w14:val="standard"/>
        </w:rPr>
        <w:t>.</w:t>
      </w:r>
      <w:r w:rsidR="00861A83">
        <w:rPr>
          <w:lang w:eastAsia="it-IT"/>
          <w14:ligatures w14:val="standard"/>
        </w:rPr>
        <w:t xml:space="preserve"> One of the disadvantages of automation is the high initial costs and the displacement of workers in favor of machines. Although historically, the effect of displacement of workers</w:t>
      </w:r>
      <w:r w:rsidR="00102091">
        <w:rPr>
          <w:lang w:eastAsia="it-IT"/>
          <w14:ligatures w14:val="standard"/>
        </w:rPr>
        <w:t xml:space="preserve"> </w:t>
      </w:r>
      <w:r w:rsidR="0092288C">
        <w:rPr>
          <w:lang w:eastAsia="it-IT"/>
          <w14:ligatures w14:val="standard"/>
        </w:rPr>
        <w:t xml:space="preserve">due to automation (also called a Mechanization in the past) was </w:t>
      </w:r>
      <w:r w:rsidR="005C130B">
        <w:rPr>
          <w:lang w:eastAsia="it-IT"/>
          <w14:ligatures w14:val="standard"/>
        </w:rPr>
        <w:t xml:space="preserve">acknowledged and well taken care of [3], the new age automation </w:t>
      </w:r>
      <w:proofErr w:type="gramStart"/>
      <w:r w:rsidR="005C130B">
        <w:rPr>
          <w:lang w:eastAsia="it-IT"/>
          <w14:ligatures w14:val="standard"/>
        </w:rPr>
        <w:t>present</w:t>
      </w:r>
      <w:proofErr w:type="gramEnd"/>
      <w:r w:rsidR="005C130B">
        <w:rPr>
          <w:lang w:eastAsia="it-IT"/>
          <w14:ligatures w14:val="standard"/>
        </w:rPr>
        <w:t xml:space="preserve"> an </w:t>
      </w:r>
      <w:proofErr w:type="spellStart"/>
      <w:r w:rsidR="005C130B">
        <w:rPr>
          <w:lang w:eastAsia="it-IT"/>
          <w14:ligatures w14:val="standard"/>
        </w:rPr>
        <w:t>all together</w:t>
      </w:r>
      <w:proofErr w:type="spellEnd"/>
      <w:r w:rsidR="005C130B">
        <w:rPr>
          <w:lang w:eastAsia="it-IT"/>
          <w14:ligatures w14:val="standard"/>
        </w:rPr>
        <w:t xml:space="preserve"> different challenge.</w:t>
      </w:r>
    </w:p>
    <w:p w14:paraId="7BC87DD5" w14:textId="17A997C4" w:rsidR="005C130B" w:rsidRPr="00586A35" w:rsidRDefault="005C130B" w:rsidP="00675128">
      <w:pPr>
        <w:pStyle w:val="KeyWords"/>
        <w:rPr>
          <w:lang w:eastAsia="it-IT"/>
          <w14:ligatures w14:val="standard"/>
        </w:rPr>
      </w:pPr>
      <w:r>
        <w:rPr>
          <w:lang w:eastAsia="it-IT"/>
          <w14:ligatures w14:val="standard"/>
        </w:rPr>
        <w:t xml:space="preserve">Until now most of the automation replaced humans tasked with mechanical aspects of work. Production, assembling distribution and many such </w:t>
      </w:r>
      <w:r w:rsidR="00102091">
        <w:rPr>
          <w:lang w:eastAsia="it-IT"/>
          <w14:ligatures w14:val="standard"/>
        </w:rPr>
        <w:t xml:space="preserve">similar </w:t>
      </w:r>
      <w:r>
        <w:rPr>
          <w:lang w:eastAsia="it-IT"/>
          <w14:ligatures w14:val="standard"/>
        </w:rPr>
        <w:t xml:space="preserve">aspects have been automated since the past. The workers displaced from these jobs were later trained to do jobs requiring cognitive abilities </w:t>
      </w:r>
      <w:r w:rsidR="00102091">
        <w:rPr>
          <w:lang w:eastAsia="it-IT"/>
          <w14:ligatures w14:val="standard"/>
        </w:rPr>
        <w:t xml:space="preserve">unrealizable by any machine. But since the recent advancements in Artificial Intelligence (AI) and Machine Learning (often referred as a sub-branch of AI), machines can now be trained to do specific jobs that equate or outperform the achievable efficiencies of an average human being. </w:t>
      </w:r>
      <w:r w:rsidR="00102091" w:rsidRPr="00102091">
        <w:rPr>
          <w:lang w:eastAsia="it-IT"/>
          <w14:ligatures w14:val="standard"/>
        </w:rPr>
        <w:t xml:space="preserve">The World Bank's World Development Report 2019 </w:t>
      </w:r>
      <w:r w:rsidR="00A72F91">
        <w:rPr>
          <w:lang w:eastAsia="it-IT"/>
          <w14:ligatures w14:val="standard"/>
        </w:rPr>
        <w:t>mentions the fact that the nature of work is going to change in the coming future, and that governments have an important role to provide enhanced social protection to all its citizens irrespective of t</w:t>
      </w:r>
      <w:r w:rsidR="00A72F91" w:rsidRPr="00A72F91">
        <w:rPr>
          <w:lang w:eastAsia="it-IT"/>
          <w14:ligatures w14:val="standard"/>
        </w:rPr>
        <w:t>he terms on which they work</w:t>
      </w:r>
      <w:r w:rsidR="00A72F91">
        <w:rPr>
          <w:lang w:eastAsia="it-IT"/>
          <w14:ligatures w14:val="standard"/>
        </w:rPr>
        <w:t xml:space="preserve"> [4].</w:t>
      </w:r>
    </w:p>
    <w:p w14:paraId="134717B0" w14:textId="5443608C" w:rsidR="00C160C2" w:rsidRDefault="00C160C2" w:rsidP="00C160C2">
      <w:pPr>
        <w:pStyle w:val="Head1"/>
        <w:spacing w:before="380"/>
        <w:rPr>
          <w14:ligatures w14:val="standard"/>
        </w:rPr>
      </w:pPr>
      <w:r>
        <w:rPr>
          <w14:ligatures w14:val="standard"/>
        </w:rPr>
        <w:t>Methods</w:t>
      </w:r>
      <w:r w:rsidR="000B037D">
        <w:rPr>
          <w14:ligatures w14:val="standard"/>
        </w:rPr>
        <w:t xml:space="preserve"> and </w:t>
      </w:r>
      <w:r w:rsidR="009255E3">
        <w:rPr>
          <w14:ligatures w14:val="standard"/>
        </w:rPr>
        <w:t>Data</w:t>
      </w:r>
    </w:p>
    <w:p w14:paraId="7E608685" w14:textId="184281BF" w:rsidR="00027FA6" w:rsidRDefault="00027FA6" w:rsidP="003061FC">
      <w:pPr>
        <w:pStyle w:val="Para"/>
        <w:rPr>
          <w:lang w:eastAsia="it-IT"/>
        </w:rPr>
      </w:pPr>
    </w:p>
    <w:p w14:paraId="31A67C24" w14:textId="69BD757C" w:rsidR="005C04F6" w:rsidRDefault="00713145" w:rsidP="000F5D91">
      <w:pPr>
        <w:pStyle w:val="Para"/>
        <w:jc w:val="left"/>
        <w:rPr>
          <w:lang w:eastAsia="it-IT"/>
        </w:rPr>
      </w:pPr>
      <w:r>
        <w:rPr>
          <w:lang w:eastAsia="it-IT"/>
        </w:rPr>
        <w:t>A total of five subreddits were selected for the purpose of collecting the required data. The data from the first two subreddits was collected using the “top” function of PRAW (</w:t>
      </w:r>
      <w:r w:rsidRPr="00713145">
        <w:rPr>
          <w:lang w:eastAsia="it-IT"/>
        </w:rPr>
        <w:t>Python Reddit API Wrappe</w:t>
      </w:r>
      <w:r>
        <w:rPr>
          <w:lang w:eastAsia="it-IT"/>
        </w:rPr>
        <w:t>r) library. For the rest of the subreddit</w:t>
      </w:r>
      <w:r w:rsidR="005C04F6">
        <w:rPr>
          <w:lang w:eastAsia="it-IT"/>
        </w:rPr>
        <w:t>s</w:t>
      </w:r>
      <w:r>
        <w:rPr>
          <w:lang w:eastAsia="it-IT"/>
        </w:rPr>
        <w:t xml:space="preserve">, we used the function call “search” and passed a parameter called “automation”. For the both the function calls, an additional parameter – “limit=1000” was used to fetch maximum possible data points. </w:t>
      </w:r>
    </w:p>
    <w:p w14:paraId="3BB35480" w14:textId="77777777" w:rsidR="005C04F6" w:rsidRDefault="005C04F6" w:rsidP="000F5D91">
      <w:pPr>
        <w:pStyle w:val="Para"/>
        <w:jc w:val="left"/>
        <w:rPr>
          <w:lang w:eastAsia="it-IT"/>
        </w:rPr>
      </w:pPr>
    </w:p>
    <w:p w14:paraId="0B9075DA" w14:textId="05CDBAD8" w:rsidR="005C04F6" w:rsidRDefault="005C04F6" w:rsidP="000F5D91">
      <w:pPr>
        <w:pStyle w:val="Para"/>
        <w:jc w:val="left"/>
        <w:rPr>
          <w:lang w:eastAsia="it-IT"/>
        </w:rPr>
      </w:pPr>
      <w:r>
        <w:rPr>
          <w:lang w:eastAsia="it-IT"/>
        </w:rPr>
        <w:t>The five subreddits are given as follows:</w:t>
      </w:r>
    </w:p>
    <w:p w14:paraId="4085A00C" w14:textId="77777777" w:rsidR="005A54D7" w:rsidRDefault="005A54D7" w:rsidP="000F5D91">
      <w:pPr>
        <w:pStyle w:val="Para"/>
        <w:jc w:val="left"/>
        <w:rPr>
          <w:lang w:eastAsia="it-IT"/>
        </w:rPr>
      </w:pPr>
    </w:p>
    <w:p w14:paraId="34435CFC" w14:textId="43FFC544" w:rsidR="005C04F6" w:rsidRDefault="005C04F6" w:rsidP="005C04F6">
      <w:pPr>
        <w:pStyle w:val="Para"/>
        <w:numPr>
          <w:ilvl w:val="0"/>
          <w:numId w:val="37"/>
        </w:numPr>
        <w:jc w:val="left"/>
        <w:rPr>
          <w:lang w:eastAsia="it-IT"/>
        </w:rPr>
      </w:pPr>
      <w:r>
        <w:rPr>
          <w:lang w:eastAsia="it-IT"/>
        </w:rPr>
        <w:t>Automate</w:t>
      </w:r>
    </w:p>
    <w:p w14:paraId="463FA00A" w14:textId="7348AC8C" w:rsidR="005C04F6" w:rsidRDefault="005C04F6" w:rsidP="005C04F6">
      <w:pPr>
        <w:pStyle w:val="Para"/>
        <w:numPr>
          <w:ilvl w:val="0"/>
          <w:numId w:val="37"/>
        </w:numPr>
        <w:jc w:val="left"/>
        <w:rPr>
          <w:lang w:eastAsia="it-IT"/>
        </w:rPr>
      </w:pPr>
      <w:r>
        <w:rPr>
          <w:lang w:eastAsia="it-IT"/>
        </w:rPr>
        <w:t>automation</w:t>
      </w:r>
    </w:p>
    <w:p w14:paraId="1DBC48B5" w14:textId="6952BA05" w:rsidR="005C04F6" w:rsidRDefault="005C04F6" w:rsidP="005C04F6">
      <w:pPr>
        <w:pStyle w:val="Para"/>
        <w:numPr>
          <w:ilvl w:val="0"/>
          <w:numId w:val="37"/>
        </w:numPr>
        <w:jc w:val="left"/>
        <w:rPr>
          <w:lang w:eastAsia="it-IT"/>
        </w:rPr>
      </w:pPr>
      <w:proofErr w:type="spellStart"/>
      <w:r w:rsidRPr="005C04F6">
        <w:rPr>
          <w:lang w:eastAsia="it-IT"/>
        </w:rPr>
        <w:t>DarkFuturology</w:t>
      </w:r>
      <w:proofErr w:type="spellEnd"/>
    </w:p>
    <w:p w14:paraId="25B74189" w14:textId="35E5499B" w:rsidR="005C04F6" w:rsidRDefault="005C04F6" w:rsidP="005C04F6">
      <w:pPr>
        <w:pStyle w:val="Para"/>
        <w:numPr>
          <w:ilvl w:val="0"/>
          <w:numId w:val="37"/>
        </w:numPr>
        <w:jc w:val="left"/>
        <w:rPr>
          <w:lang w:eastAsia="it-IT"/>
        </w:rPr>
      </w:pPr>
      <w:r w:rsidRPr="005C04F6">
        <w:rPr>
          <w:lang w:eastAsia="it-IT"/>
        </w:rPr>
        <w:t>Economics</w:t>
      </w:r>
    </w:p>
    <w:p w14:paraId="38458884" w14:textId="1A09DCCF" w:rsidR="005C04F6" w:rsidRDefault="005C04F6" w:rsidP="005C04F6">
      <w:pPr>
        <w:pStyle w:val="Para"/>
        <w:numPr>
          <w:ilvl w:val="0"/>
          <w:numId w:val="37"/>
        </w:numPr>
        <w:jc w:val="left"/>
        <w:rPr>
          <w:lang w:eastAsia="it-IT"/>
        </w:rPr>
      </w:pPr>
      <w:r w:rsidRPr="005C04F6">
        <w:rPr>
          <w:lang w:eastAsia="it-IT"/>
        </w:rPr>
        <w:t>Libertarian</w:t>
      </w:r>
    </w:p>
    <w:p w14:paraId="0768A008" w14:textId="77777777" w:rsidR="005C04F6" w:rsidRDefault="005C04F6" w:rsidP="005C04F6">
      <w:pPr>
        <w:pStyle w:val="Para"/>
        <w:ind w:left="720"/>
        <w:jc w:val="left"/>
        <w:rPr>
          <w:lang w:eastAsia="it-IT"/>
        </w:rPr>
      </w:pPr>
    </w:p>
    <w:p w14:paraId="33A8E15C" w14:textId="0E60C492" w:rsidR="00694749" w:rsidRDefault="005C04F6" w:rsidP="000F5D91">
      <w:pPr>
        <w:pStyle w:val="Para"/>
        <w:jc w:val="left"/>
        <w:rPr>
          <w:lang w:eastAsia="it-IT"/>
        </w:rPr>
      </w:pPr>
      <w:r>
        <w:rPr>
          <w:lang w:eastAsia="it-IT"/>
        </w:rPr>
        <w:t xml:space="preserve">The above subreddits were selected for their high popularity among the users. Particularly, the high number of users registered to those subreddits and their relevance to our topic. </w:t>
      </w:r>
      <w:proofErr w:type="gramStart"/>
      <w:r>
        <w:rPr>
          <w:lang w:eastAsia="it-IT"/>
        </w:rPr>
        <w:t>Also</w:t>
      </w:r>
      <w:proofErr w:type="gramEnd"/>
      <w:r>
        <w:rPr>
          <w:lang w:eastAsia="it-IT"/>
        </w:rPr>
        <w:t xml:space="preserve"> t</w:t>
      </w:r>
      <w:r w:rsidR="00713145">
        <w:rPr>
          <w:lang w:eastAsia="it-IT"/>
        </w:rPr>
        <w:t xml:space="preserve">he data points </w:t>
      </w:r>
      <w:r>
        <w:rPr>
          <w:lang w:eastAsia="it-IT"/>
        </w:rPr>
        <w:t xml:space="preserve">collected from the subreddits </w:t>
      </w:r>
      <w:r w:rsidR="00713145">
        <w:rPr>
          <w:lang w:eastAsia="it-IT"/>
        </w:rPr>
        <w:t>consisted of following fields:</w:t>
      </w:r>
    </w:p>
    <w:p w14:paraId="0A328A9D" w14:textId="77777777" w:rsidR="00027FA6" w:rsidRDefault="00027FA6" w:rsidP="000F5D91">
      <w:pPr>
        <w:pStyle w:val="Para"/>
        <w:jc w:val="left"/>
        <w:rPr>
          <w:lang w:eastAsia="it-IT"/>
        </w:rPr>
      </w:pPr>
    </w:p>
    <w:p w14:paraId="4E5E1736" w14:textId="23F8A500" w:rsidR="005B0A3D" w:rsidRDefault="00713145" w:rsidP="00713145">
      <w:pPr>
        <w:pStyle w:val="Para"/>
        <w:numPr>
          <w:ilvl w:val="0"/>
          <w:numId w:val="36"/>
        </w:numPr>
        <w:jc w:val="left"/>
        <w:rPr>
          <w:lang w:eastAsia="ja-JP"/>
        </w:rPr>
      </w:pPr>
      <w:r w:rsidRPr="00713145">
        <w:rPr>
          <w:u w:val="single"/>
          <w:lang w:eastAsia="ja-JP"/>
        </w:rPr>
        <w:t xml:space="preserve">Title </w:t>
      </w:r>
      <w:r>
        <w:rPr>
          <w:u w:val="single"/>
          <w:lang w:eastAsia="ja-JP"/>
        </w:rPr>
        <w:t>(</w:t>
      </w:r>
      <w:r w:rsidRPr="00713145">
        <w:rPr>
          <w:u w:val="single"/>
          <w:lang w:eastAsia="ja-JP"/>
        </w:rPr>
        <w:t>of the posts</w:t>
      </w:r>
      <w:r>
        <w:rPr>
          <w:u w:val="single"/>
          <w:lang w:eastAsia="ja-JP"/>
        </w:rPr>
        <w:t>)</w:t>
      </w:r>
      <w:r>
        <w:rPr>
          <w:lang w:eastAsia="ja-JP"/>
        </w:rPr>
        <w:t>: Python strings stored in python lists</w:t>
      </w:r>
    </w:p>
    <w:p w14:paraId="52951B9A" w14:textId="5BFF6333" w:rsidR="00713145" w:rsidRDefault="00713145" w:rsidP="00713145">
      <w:pPr>
        <w:pStyle w:val="Para"/>
        <w:numPr>
          <w:ilvl w:val="0"/>
          <w:numId w:val="36"/>
        </w:numPr>
        <w:jc w:val="left"/>
        <w:rPr>
          <w:lang w:eastAsia="ja-JP"/>
        </w:rPr>
      </w:pPr>
      <w:r w:rsidRPr="00713145">
        <w:rPr>
          <w:u w:val="single"/>
          <w:lang w:eastAsia="ja-JP"/>
        </w:rPr>
        <w:t>Comments (from each of the posts):</w:t>
      </w:r>
      <w:r>
        <w:rPr>
          <w:lang w:eastAsia="ja-JP"/>
        </w:rPr>
        <w:t xml:space="preserve"> Python strings stored in python lists</w:t>
      </w:r>
    </w:p>
    <w:p w14:paraId="72D88537" w14:textId="77777777" w:rsidR="00713145" w:rsidRDefault="00713145" w:rsidP="00713145">
      <w:pPr>
        <w:pStyle w:val="Para"/>
        <w:numPr>
          <w:ilvl w:val="0"/>
          <w:numId w:val="36"/>
        </w:numPr>
        <w:jc w:val="left"/>
        <w:rPr>
          <w:lang w:eastAsia="ja-JP"/>
        </w:rPr>
      </w:pPr>
      <w:r w:rsidRPr="00713145">
        <w:rPr>
          <w:u w:val="single"/>
          <w:lang w:eastAsia="ja-JP"/>
        </w:rPr>
        <w:t>Post ID (to map comment data to the “post” data)</w:t>
      </w:r>
      <w:r>
        <w:rPr>
          <w:lang w:eastAsia="ja-JP"/>
        </w:rPr>
        <w:t>: Python strings stored in python lists</w:t>
      </w:r>
    </w:p>
    <w:p w14:paraId="634C3B6F" w14:textId="777B79D3" w:rsidR="00713145" w:rsidRDefault="00713145" w:rsidP="00713145">
      <w:pPr>
        <w:pStyle w:val="Para"/>
        <w:ind w:left="360"/>
        <w:jc w:val="left"/>
        <w:rPr>
          <w:lang w:eastAsia="ja-JP"/>
        </w:rPr>
      </w:pPr>
    </w:p>
    <w:p w14:paraId="5ECF8562" w14:textId="1A076582" w:rsidR="00994F1F" w:rsidRDefault="005C04F6" w:rsidP="00772CCD">
      <w:pPr>
        <w:pStyle w:val="ReferenceHead"/>
      </w:pPr>
      <w:r>
        <w:t xml:space="preserve">After </w:t>
      </w:r>
      <w:r w:rsidR="001E72D5">
        <w:t xml:space="preserve">the data was </w:t>
      </w:r>
      <w:proofErr w:type="gramStart"/>
      <w:r w:rsidR="001E72D5">
        <w:t>collected</w:t>
      </w:r>
      <w:proofErr w:type="gramEnd"/>
      <w:r w:rsidR="001E72D5">
        <w:t xml:space="preserve"> we tokenized the words using the NLTK (</w:t>
      </w:r>
      <w:r w:rsidR="001E72D5" w:rsidRPr="001E72D5">
        <w:t>Natural Language Toolkit</w:t>
      </w:r>
      <w:r w:rsidR="001E72D5">
        <w:t xml:space="preserve">) library, removed the </w:t>
      </w:r>
      <w:proofErr w:type="spellStart"/>
      <w:r w:rsidR="001E72D5">
        <w:t>stopwords</w:t>
      </w:r>
      <w:proofErr w:type="spellEnd"/>
      <w:r w:rsidR="001E72D5">
        <w:t>, and then finally normalized the words using regular expressions package in Python.</w:t>
      </w:r>
    </w:p>
    <w:p w14:paraId="0640A6B5" w14:textId="21425E32" w:rsidR="001E72D5" w:rsidRPr="005A54D7" w:rsidRDefault="001E72D5" w:rsidP="00772CCD">
      <w:pPr>
        <w:pStyle w:val="ReferenceHead"/>
        <w:rPr>
          <w:b/>
          <w:bCs w:val="0"/>
          <w:sz w:val="22"/>
          <w:szCs w:val="22"/>
        </w:rPr>
      </w:pPr>
      <w:r w:rsidRPr="005A54D7">
        <w:rPr>
          <w:b/>
          <w:bCs w:val="0"/>
          <w:sz w:val="22"/>
          <w:szCs w:val="22"/>
        </w:rPr>
        <w:t>Analysis</w:t>
      </w:r>
    </w:p>
    <w:p w14:paraId="348163DB" w14:textId="20DAE961" w:rsidR="001E72D5" w:rsidRDefault="001E72D5" w:rsidP="00772CCD">
      <w:pPr>
        <w:pStyle w:val="ReferenceHead"/>
      </w:pPr>
      <w:r>
        <w:t>T</w:t>
      </w:r>
      <w:r w:rsidR="005A54D7">
        <w:t>wo</w:t>
      </w:r>
      <w:r>
        <w:t xml:space="preserve"> types of analysis w</w:t>
      </w:r>
      <w:r w:rsidR="00B913C5">
        <w:t>ere</w:t>
      </w:r>
      <w:r>
        <w:t xml:space="preserve"> performed on data collected from each of the subreddits viz. </w:t>
      </w:r>
    </w:p>
    <w:p w14:paraId="3A09FA6D" w14:textId="108E74A5" w:rsidR="001E72D5" w:rsidRDefault="001E72D5" w:rsidP="00772CCD">
      <w:pPr>
        <w:pStyle w:val="ReferenceHead"/>
        <w:numPr>
          <w:ilvl w:val="0"/>
          <w:numId w:val="38"/>
        </w:numPr>
      </w:pPr>
      <w:proofErr w:type="spellStart"/>
      <w:r>
        <w:t>WordCloud</w:t>
      </w:r>
      <w:proofErr w:type="spellEnd"/>
      <w:r>
        <w:t xml:space="preserve"> generation</w:t>
      </w:r>
    </w:p>
    <w:p w14:paraId="318235FA" w14:textId="1297A2DA" w:rsidR="00772CCD" w:rsidRDefault="007579DF" w:rsidP="005A54D7">
      <w:pPr>
        <w:pStyle w:val="ReferenceHead"/>
        <w:numPr>
          <w:ilvl w:val="0"/>
          <w:numId w:val="38"/>
        </w:numPr>
      </w:pPr>
      <w:r>
        <w:t xml:space="preserve">Topic modelling using </w:t>
      </w:r>
      <w:r w:rsidR="001E72D5">
        <w:t xml:space="preserve">LDA </w:t>
      </w:r>
    </w:p>
    <w:p w14:paraId="6C9BCF1D" w14:textId="247C744A" w:rsidR="007579DF" w:rsidRDefault="007579DF" w:rsidP="00772CCD">
      <w:pPr>
        <w:pStyle w:val="ReferenceHead"/>
      </w:pPr>
      <w:r>
        <w:t>Following are the word clouds from the data that was collected from the tex</w:t>
      </w:r>
      <w:r w:rsidR="00B14C24">
        <w:t xml:space="preserve">t </w:t>
      </w:r>
      <w:r>
        <w:t>present in the “</w:t>
      </w:r>
      <w:r w:rsidR="000E057C">
        <w:t>comments</w:t>
      </w:r>
      <w:r>
        <w:t>”.</w:t>
      </w:r>
    </w:p>
    <w:p w14:paraId="1EAE6223" w14:textId="77777777" w:rsidR="005A54D7" w:rsidRDefault="005A54D7" w:rsidP="00772CCD">
      <w:pPr>
        <w:pStyle w:val="ReferenceHead"/>
        <w:jc w:val="center"/>
        <w:rPr>
          <w:b/>
          <w:bCs w:val="0"/>
        </w:rPr>
      </w:pPr>
    </w:p>
    <w:p w14:paraId="3BD259D8" w14:textId="5E4F2E41" w:rsidR="000E057C" w:rsidRPr="00772CCD" w:rsidRDefault="000E057C" w:rsidP="00772CCD">
      <w:pPr>
        <w:pStyle w:val="ReferenceHead"/>
        <w:jc w:val="center"/>
        <w:rPr>
          <w:b/>
          <w:bCs w:val="0"/>
        </w:rPr>
      </w:pPr>
      <w:r w:rsidRPr="00772CCD">
        <w:rPr>
          <w:b/>
          <w:bCs w:val="0"/>
        </w:rPr>
        <w:t>Automate</w:t>
      </w:r>
    </w:p>
    <w:p w14:paraId="7C543245" w14:textId="603AA33B" w:rsidR="007579DF" w:rsidRDefault="000E057C" w:rsidP="00772CCD">
      <w:pPr>
        <w:pStyle w:val="ReferenceHead"/>
      </w:pPr>
      <w:r>
        <w:rPr>
          <w:noProof/>
        </w:rPr>
        <w:drawing>
          <wp:inline distT="0" distB="0" distL="0" distR="0" wp14:anchorId="3B24169F" wp14:editId="6AE2225F">
            <wp:extent cx="3048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14:paraId="05027FC2" w14:textId="77777777" w:rsidR="000E057C" w:rsidRDefault="000E057C" w:rsidP="00772CCD">
      <w:pPr>
        <w:pStyle w:val="ReferenceHead"/>
      </w:pPr>
    </w:p>
    <w:p w14:paraId="32FBB9D5" w14:textId="43D6744B" w:rsidR="000E057C" w:rsidRDefault="000E057C" w:rsidP="00772CCD">
      <w:pPr>
        <w:pStyle w:val="ReferenceHead"/>
      </w:pPr>
    </w:p>
    <w:p w14:paraId="4494F5FC" w14:textId="0BAC10A8" w:rsidR="000E057C" w:rsidRPr="00B14C24" w:rsidRDefault="000E057C" w:rsidP="00772CCD">
      <w:pPr>
        <w:pStyle w:val="ReferenceHead"/>
        <w:jc w:val="center"/>
      </w:pPr>
      <w:r w:rsidRPr="00772CCD">
        <w:rPr>
          <w:b/>
          <w:bCs w:val="0"/>
        </w:rPr>
        <w:t>automation</w:t>
      </w:r>
    </w:p>
    <w:p w14:paraId="2DE6FB00" w14:textId="77777777" w:rsidR="000E057C" w:rsidRDefault="000E057C" w:rsidP="00772CCD">
      <w:pPr>
        <w:pStyle w:val="ReferenceHead"/>
      </w:pPr>
      <w:r>
        <w:rPr>
          <w:noProof/>
        </w:rPr>
        <w:drawing>
          <wp:inline distT="0" distB="0" distL="0" distR="0" wp14:anchorId="27183DB3" wp14:editId="01433E9B">
            <wp:extent cx="3048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14:paraId="2B803B52" w14:textId="66357DBC" w:rsidR="000E057C" w:rsidRPr="000E057C" w:rsidRDefault="000E057C" w:rsidP="00772CCD">
      <w:pPr>
        <w:pStyle w:val="ReferenceHead"/>
        <w:jc w:val="center"/>
      </w:pPr>
      <w:proofErr w:type="spellStart"/>
      <w:r w:rsidRPr="00772CCD">
        <w:rPr>
          <w:b/>
          <w:bCs w:val="0"/>
        </w:rPr>
        <w:t>DarkFuturology</w:t>
      </w:r>
      <w:proofErr w:type="spellEnd"/>
    </w:p>
    <w:p w14:paraId="4B53BA2D" w14:textId="23F945A2" w:rsidR="000E057C" w:rsidRDefault="000E057C" w:rsidP="00772CCD">
      <w:pPr>
        <w:pStyle w:val="ReferenceHead"/>
      </w:pPr>
      <w:r>
        <w:rPr>
          <w:noProof/>
        </w:rPr>
        <w:drawing>
          <wp:inline distT="0" distB="0" distL="0" distR="0" wp14:anchorId="193D3312" wp14:editId="2FE27E93">
            <wp:extent cx="30480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14:paraId="2CF13091" w14:textId="5932D0F4" w:rsidR="000E057C" w:rsidRDefault="000E057C" w:rsidP="00772CCD">
      <w:pPr>
        <w:pStyle w:val="ReferenceHead"/>
        <w:jc w:val="center"/>
      </w:pPr>
      <w:r w:rsidRPr="00772CCD">
        <w:rPr>
          <w:b/>
          <w:bCs w:val="0"/>
        </w:rPr>
        <w:t>Economics</w:t>
      </w:r>
    </w:p>
    <w:p w14:paraId="7502F2B4" w14:textId="45D7FCB4" w:rsidR="000E057C" w:rsidRPr="000E057C" w:rsidRDefault="000E057C" w:rsidP="00772CCD">
      <w:pPr>
        <w:pStyle w:val="ReferenceHead"/>
      </w:pPr>
      <w:r>
        <w:rPr>
          <w:noProof/>
        </w:rPr>
        <w:drawing>
          <wp:inline distT="0" distB="0" distL="0" distR="0" wp14:anchorId="4A0D7B6C" wp14:editId="1B22E008">
            <wp:extent cx="3048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14:paraId="1791856D" w14:textId="58C9C8F6" w:rsidR="000E057C" w:rsidRPr="000E057C" w:rsidRDefault="000E057C" w:rsidP="00772CCD">
      <w:pPr>
        <w:pStyle w:val="ReferenceHead"/>
        <w:jc w:val="center"/>
      </w:pPr>
      <w:r w:rsidRPr="00772CCD">
        <w:rPr>
          <w:b/>
          <w:bCs w:val="0"/>
        </w:rPr>
        <w:t>Libertarian</w:t>
      </w:r>
    </w:p>
    <w:p w14:paraId="733E5036" w14:textId="5C3614FE" w:rsidR="000E057C" w:rsidRDefault="000E057C" w:rsidP="00772CCD">
      <w:pPr>
        <w:pStyle w:val="ReferenceHead"/>
      </w:pPr>
      <w:r>
        <w:rPr>
          <w:noProof/>
        </w:rPr>
        <w:drawing>
          <wp:inline distT="0" distB="0" distL="0" distR="0" wp14:anchorId="27589FE8" wp14:editId="311AB562">
            <wp:extent cx="3048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14:paraId="785B6E6B" w14:textId="66A7F781" w:rsidR="000E057C" w:rsidRDefault="000E057C" w:rsidP="00772CCD">
      <w:pPr>
        <w:pStyle w:val="ReferenceHead"/>
      </w:pPr>
    </w:p>
    <w:p w14:paraId="54CEFAC9" w14:textId="45807A10" w:rsidR="000E057C" w:rsidRDefault="000E057C" w:rsidP="00772CCD">
      <w:pPr>
        <w:pStyle w:val="ReferenceHead"/>
      </w:pPr>
      <w:r>
        <w:lastRenderedPageBreak/>
        <w:t>The total number of tokens used for forming these word clouds are given in the following table: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0"/>
        <w:gridCol w:w="1290"/>
      </w:tblGrid>
      <w:tr w:rsidR="000E057C" w14:paraId="58F59FF6" w14:textId="77777777" w:rsidTr="00B14C24">
        <w:tc>
          <w:tcPr>
            <w:tcW w:w="1770" w:type="dxa"/>
          </w:tcPr>
          <w:p w14:paraId="4E9FD65E" w14:textId="4F954B43" w:rsidR="000E057C" w:rsidRDefault="000E057C" w:rsidP="00772CCD">
            <w:pPr>
              <w:pStyle w:val="ReferenceHead"/>
            </w:pPr>
            <w:r w:rsidRPr="000E057C">
              <w:t>Automate</w:t>
            </w:r>
          </w:p>
        </w:tc>
        <w:tc>
          <w:tcPr>
            <w:tcW w:w="1290" w:type="dxa"/>
          </w:tcPr>
          <w:p w14:paraId="64EFA764" w14:textId="2FD4925D" w:rsidR="000E057C" w:rsidRDefault="001A4D20" w:rsidP="00772CCD">
            <w:pPr>
              <w:pStyle w:val="ReferenceHead"/>
            </w:pPr>
            <w:r w:rsidRPr="000E057C">
              <w:t>115216</w:t>
            </w:r>
          </w:p>
        </w:tc>
      </w:tr>
      <w:tr w:rsidR="000E057C" w14:paraId="25D81CC7" w14:textId="77777777" w:rsidTr="00B14C24">
        <w:tc>
          <w:tcPr>
            <w:tcW w:w="1770" w:type="dxa"/>
          </w:tcPr>
          <w:p w14:paraId="62068B23" w14:textId="76BE9109" w:rsidR="000E057C" w:rsidRDefault="001A4D20" w:rsidP="00772CCD">
            <w:pPr>
              <w:pStyle w:val="ReferenceHead"/>
            </w:pPr>
            <w:r>
              <w:t>a</w:t>
            </w:r>
            <w:r w:rsidRPr="000E057C">
              <w:t>utomation</w:t>
            </w:r>
          </w:p>
        </w:tc>
        <w:tc>
          <w:tcPr>
            <w:tcW w:w="1290" w:type="dxa"/>
          </w:tcPr>
          <w:p w14:paraId="3014B7B3" w14:textId="4F9876C6" w:rsidR="000E057C" w:rsidRDefault="001A4D20" w:rsidP="00772CCD">
            <w:pPr>
              <w:pStyle w:val="ReferenceHead"/>
            </w:pPr>
            <w:r w:rsidRPr="000E057C">
              <w:t>21419</w:t>
            </w:r>
          </w:p>
        </w:tc>
      </w:tr>
      <w:tr w:rsidR="000E057C" w14:paraId="4E671500" w14:textId="77777777" w:rsidTr="00B14C24">
        <w:tc>
          <w:tcPr>
            <w:tcW w:w="1770" w:type="dxa"/>
          </w:tcPr>
          <w:p w14:paraId="6ED4D475" w14:textId="6A2956A0" w:rsidR="000E057C" w:rsidRDefault="001A4D20" w:rsidP="00772CCD">
            <w:pPr>
              <w:pStyle w:val="ReferenceHead"/>
            </w:pPr>
            <w:proofErr w:type="spellStart"/>
            <w:r w:rsidRPr="000E057C">
              <w:t>DarkFuturology</w:t>
            </w:r>
            <w:proofErr w:type="spellEnd"/>
          </w:p>
        </w:tc>
        <w:tc>
          <w:tcPr>
            <w:tcW w:w="1290" w:type="dxa"/>
          </w:tcPr>
          <w:p w14:paraId="75E7885B" w14:textId="03A2DB60" w:rsidR="000E057C" w:rsidRDefault="001A4D20" w:rsidP="00772CCD">
            <w:pPr>
              <w:pStyle w:val="ReferenceHead"/>
            </w:pPr>
            <w:r w:rsidRPr="000E057C">
              <w:t>18583</w:t>
            </w:r>
          </w:p>
        </w:tc>
      </w:tr>
      <w:tr w:rsidR="000E057C" w14:paraId="663CF028" w14:textId="77777777" w:rsidTr="00B14C24">
        <w:tc>
          <w:tcPr>
            <w:tcW w:w="1770" w:type="dxa"/>
          </w:tcPr>
          <w:p w14:paraId="639D8A46" w14:textId="3C7808B5" w:rsidR="000E057C" w:rsidRDefault="000E057C" w:rsidP="00772CCD">
            <w:pPr>
              <w:pStyle w:val="ReferenceHead"/>
            </w:pPr>
            <w:r w:rsidRPr="000E057C">
              <w:t>Economics</w:t>
            </w:r>
          </w:p>
        </w:tc>
        <w:tc>
          <w:tcPr>
            <w:tcW w:w="1290" w:type="dxa"/>
          </w:tcPr>
          <w:p w14:paraId="2DCE8123" w14:textId="62A274A5" w:rsidR="000E057C" w:rsidRDefault="001A4D20" w:rsidP="00772CCD">
            <w:pPr>
              <w:pStyle w:val="ReferenceHead"/>
            </w:pPr>
            <w:r w:rsidRPr="000E057C">
              <w:t>75196</w:t>
            </w:r>
          </w:p>
        </w:tc>
      </w:tr>
      <w:tr w:rsidR="000E057C" w14:paraId="13C868C7" w14:textId="77777777" w:rsidTr="00B14C24">
        <w:tc>
          <w:tcPr>
            <w:tcW w:w="1770" w:type="dxa"/>
          </w:tcPr>
          <w:p w14:paraId="4AD62392" w14:textId="2AEFF4BC" w:rsidR="000E057C" w:rsidRDefault="000E057C" w:rsidP="00772CCD">
            <w:pPr>
              <w:pStyle w:val="ReferenceHead"/>
            </w:pPr>
            <w:r w:rsidRPr="000E057C">
              <w:t>Libertarian</w:t>
            </w:r>
          </w:p>
        </w:tc>
        <w:tc>
          <w:tcPr>
            <w:tcW w:w="1290" w:type="dxa"/>
          </w:tcPr>
          <w:p w14:paraId="141F673E" w14:textId="7496B4A5" w:rsidR="000E057C" w:rsidRDefault="001A4D20" w:rsidP="00772CCD">
            <w:pPr>
              <w:pStyle w:val="ReferenceHead"/>
            </w:pPr>
            <w:r w:rsidRPr="000E057C">
              <w:t>82036</w:t>
            </w:r>
          </w:p>
        </w:tc>
      </w:tr>
    </w:tbl>
    <w:p w14:paraId="0C0C8A9B" w14:textId="77777777" w:rsidR="00772CCD" w:rsidRDefault="00772CCD" w:rsidP="00772CCD">
      <w:pPr>
        <w:pStyle w:val="ReferenceHead"/>
        <w:rPr>
          <w:b/>
          <w:bCs w:val="0"/>
        </w:rPr>
      </w:pPr>
    </w:p>
    <w:p w14:paraId="077D3E4B" w14:textId="37EFF812" w:rsidR="00DA1970" w:rsidRPr="00772CCD" w:rsidRDefault="00AE43F1" w:rsidP="00772CCD">
      <w:pPr>
        <w:pStyle w:val="ReferenceHead"/>
        <w:rPr>
          <w:b/>
          <w:bCs w:val="0"/>
        </w:rPr>
      </w:pPr>
      <w:r w:rsidRPr="00772CCD">
        <w:rPr>
          <w:b/>
          <w:bCs w:val="0"/>
        </w:rPr>
        <w:t xml:space="preserve">Topic modeling report from </w:t>
      </w:r>
      <w:r w:rsidR="00DA1970" w:rsidRPr="00772CCD">
        <w:rPr>
          <w:b/>
          <w:bCs w:val="0"/>
        </w:rPr>
        <w:t>subreddit “</w:t>
      </w:r>
      <w:r w:rsidRPr="00772CCD">
        <w:rPr>
          <w:b/>
          <w:bCs w:val="0"/>
        </w:rPr>
        <w:t>Automate</w:t>
      </w:r>
      <w:r w:rsidR="00DA1970" w:rsidRPr="00772CCD">
        <w:rPr>
          <w:b/>
          <w:bCs w:val="0"/>
        </w:rPr>
        <w:t>”</w:t>
      </w:r>
    </w:p>
    <w:tbl>
      <w:tblPr>
        <w:tblStyle w:val="TableGrid"/>
        <w:tblW w:w="5058" w:type="dxa"/>
        <w:tblLook w:val="04A0" w:firstRow="1" w:lastRow="0" w:firstColumn="1" w:lastColumn="0" w:noHBand="0" w:noVBand="1"/>
      </w:tblPr>
      <w:tblGrid>
        <w:gridCol w:w="1008"/>
        <w:gridCol w:w="4050"/>
      </w:tblGrid>
      <w:tr w:rsidR="00772CCD" w14:paraId="56F34C12" w14:textId="77777777" w:rsidTr="00072E2F">
        <w:tc>
          <w:tcPr>
            <w:tcW w:w="1008" w:type="dxa"/>
          </w:tcPr>
          <w:p w14:paraId="085CF092" w14:textId="77777777" w:rsidR="00772CCD" w:rsidRDefault="00772CCD" w:rsidP="00072E2F">
            <w:pPr>
              <w:pStyle w:val="ReferenceHead"/>
            </w:pPr>
            <w:r w:rsidRPr="00AE43F1">
              <w:t>Topic #0:</w:t>
            </w:r>
          </w:p>
        </w:tc>
        <w:tc>
          <w:tcPr>
            <w:tcW w:w="4050" w:type="dxa"/>
          </w:tcPr>
          <w:p w14:paraId="7085C569" w14:textId="24CE4737" w:rsidR="00772CCD" w:rsidRDefault="00772CCD" w:rsidP="00772CCD">
            <w:pPr>
              <w:pStyle w:val="ReferenceHead"/>
            </w:pPr>
            <w:r w:rsidRPr="005A54D7">
              <w:rPr>
                <w:b/>
                <w:bCs w:val="0"/>
              </w:rPr>
              <w:t>people</w:t>
            </w:r>
            <w:r w:rsidRPr="00772CCD">
              <w:t xml:space="preserve"> make robots robot new way things machine humans automate</w:t>
            </w:r>
          </w:p>
        </w:tc>
      </w:tr>
      <w:tr w:rsidR="00772CCD" w14:paraId="2E31C6AD" w14:textId="77777777" w:rsidTr="00072E2F">
        <w:tc>
          <w:tcPr>
            <w:tcW w:w="1008" w:type="dxa"/>
          </w:tcPr>
          <w:p w14:paraId="4EBA435A" w14:textId="77777777" w:rsidR="00772CCD" w:rsidRDefault="00772CCD" w:rsidP="00072E2F">
            <w:pPr>
              <w:pStyle w:val="ReferenceHead"/>
            </w:pPr>
            <w:r w:rsidRPr="00AE43F1">
              <w:t>Topic #1:</w:t>
            </w:r>
          </w:p>
        </w:tc>
        <w:tc>
          <w:tcPr>
            <w:tcW w:w="4050" w:type="dxa"/>
          </w:tcPr>
          <w:p w14:paraId="5AB6B45A" w14:textId="684D0500" w:rsidR="00772CCD" w:rsidRDefault="00772CCD" w:rsidP="00072E2F">
            <w:pPr>
              <w:pStyle w:val="ReferenceHead"/>
            </w:pPr>
            <w:r w:rsidRPr="00772CCD">
              <w:t xml:space="preserve">like </w:t>
            </w:r>
            <w:r w:rsidRPr="005A54D7">
              <w:rPr>
                <w:b/>
                <w:bCs w:val="0"/>
              </w:rPr>
              <w:t>jobs</w:t>
            </w:r>
            <w:r w:rsidRPr="00772CCD">
              <w:t xml:space="preserve"> automation time job https thing want car ai</w:t>
            </w:r>
          </w:p>
        </w:tc>
      </w:tr>
      <w:tr w:rsidR="00772CCD" w14:paraId="5816A91F" w14:textId="77777777" w:rsidTr="00072E2F">
        <w:tc>
          <w:tcPr>
            <w:tcW w:w="1008" w:type="dxa"/>
          </w:tcPr>
          <w:p w14:paraId="469F967E" w14:textId="77777777" w:rsidR="00772CCD" w:rsidRDefault="00772CCD" w:rsidP="00072E2F">
            <w:pPr>
              <w:pStyle w:val="ReferenceHead"/>
            </w:pPr>
            <w:r w:rsidRPr="00AE43F1">
              <w:t>Topic #2:</w:t>
            </w:r>
          </w:p>
        </w:tc>
        <w:tc>
          <w:tcPr>
            <w:tcW w:w="4050" w:type="dxa"/>
          </w:tcPr>
          <w:p w14:paraId="735D29BA" w14:textId="71E4637E" w:rsidR="00772CCD" w:rsidRDefault="00772CCD" w:rsidP="00072E2F">
            <w:pPr>
              <w:pStyle w:val="ReferenceHead"/>
            </w:pPr>
            <w:r w:rsidRPr="00772CCD">
              <w:t xml:space="preserve">http work </w:t>
            </w:r>
            <w:proofErr w:type="gramStart"/>
            <w:r w:rsidRPr="00772CCD">
              <w:t>need</w:t>
            </w:r>
            <w:proofErr w:type="gramEnd"/>
            <w:r w:rsidRPr="00772CCD">
              <w:t xml:space="preserve"> automated human years technology </w:t>
            </w:r>
            <w:proofErr w:type="spellStart"/>
            <w:r w:rsidRPr="00772CCD">
              <w:t>self driving</w:t>
            </w:r>
            <w:proofErr w:type="spellEnd"/>
            <w:r w:rsidRPr="00772CCD">
              <w:t xml:space="preserve"> use</w:t>
            </w:r>
          </w:p>
        </w:tc>
      </w:tr>
      <w:tr w:rsidR="00772CCD" w14:paraId="6B18FC93" w14:textId="77777777" w:rsidTr="00072E2F">
        <w:tc>
          <w:tcPr>
            <w:tcW w:w="1008" w:type="dxa"/>
          </w:tcPr>
          <w:p w14:paraId="78630178" w14:textId="77777777" w:rsidR="00772CCD" w:rsidRDefault="00772CCD" w:rsidP="00072E2F">
            <w:pPr>
              <w:pStyle w:val="ReferenceHead"/>
            </w:pPr>
            <w:r w:rsidRPr="00AE43F1">
              <w:t>Topic #3:</w:t>
            </w:r>
          </w:p>
        </w:tc>
        <w:tc>
          <w:tcPr>
            <w:tcW w:w="4050" w:type="dxa"/>
          </w:tcPr>
          <w:p w14:paraId="093C586D" w14:textId="3C48EFE7" w:rsidR="00772CCD" w:rsidRDefault="00772CCD" w:rsidP="00072E2F">
            <w:pPr>
              <w:pStyle w:val="ReferenceHead"/>
            </w:pPr>
            <w:r w:rsidRPr="00772CCD">
              <w:t>think going good lot better com www know machines article</w:t>
            </w:r>
          </w:p>
        </w:tc>
      </w:tr>
      <w:tr w:rsidR="00772CCD" w14:paraId="774D0C8B" w14:textId="77777777" w:rsidTr="00072E2F">
        <w:tc>
          <w:tcPr>
            <w:tcW w:w="1008" w:type="dxa"/>
          </w:tcPr>
          <w:p w14:paraId="389E8F56" w14:textId="77777777" w:rsidR="00772CCD" w:rsidRDefault="00772CCD" w:rsidP="00072E2F">
            <w:pPr>
              <w:pStyle w:val="ReferenceHead"/>
            </w:pPr>
            <w:r w:rsidRPr="00AE43F1">
              <w:t>Topic #4:</w:t>
            </w:r>
          </w:p>
        </w:tc>
        <w:tc>
          <w:tcPr>
            <w:tcW w:w="4050" w:type="dxa"/>
          </w:tcPr>
          <w:p w14:paraId="35ED9A81" w14:textId="53200B24" w:rsidR="00772CCD" w:rsidRDefault="00772CCD" w:rsidP="00072E2F">
            <w:pPr>
              <w:pStyle w:val="ReferenceHead"/>
            </w:pPr>
            <w:r w:rsidRPr="00772CCD">
              <w:t xml:space="preserve">reddit com comments really workers np </w:t>
            </w:r>
            <w:proofErr w:type="spellStart"/>
            <w:r w:rsidRPr="00772CCD">
              <w:t>ll</w:t>
            </w:r>
            <w:proofErr w:type="spellEnd"/>
            <w:r w:rsidRPr="00772CCD">
              <w:t xml:space="preserve"> cars </w:t>
            </w:r>
            <w:proofErr w:type="spellStart"/>
            <w:r w:rsidRPr="00772CCD">
              <w:t>ve</w:t>
            </w:r>
            <w:proofErr w:type="spellEnd"/>
            <w:r w:rsidRPr="00772CCD">
              <w:t xml:space="preserve"> ca</w:t>
            </w:r>
          </w:p>
        </w:tc>
      </w:tr>
    </w:tbl>
    <w:p w14:paraId="279132F7" w14:textId="77777777" w:rsidR="00772CCD" w:rsidRDefault="00772CCD" w:rsidP="00772CCD">
      <w:pPr>
        <w:pStyle w:val="ReferenceHead"/>
      </w:pPr>
    </w:p>
    <w:p w14:paraId="208CE82F" w14:textId="0FF83EEF" w:rsidR="00AE43F1" w:rsidRPr="00772CCD" w:rsidRDefault="00AE43F1" w:rsidP="00772CCD">
      <w:pPr>
        <w:pStyle w:val="ReferenceHead"/>
        <w:rPr>
          <w:b/>
          <w:bCs w:val="0"/>
        </w:rPr>
      </w:pPr>
      <w:r w:rsidRPr="00772CCD">
        <w:rPr>
          <w:b/>
          <w:bCs w:val="0"/>
        </w:rPr>
        <w:t>Topic modeling report from</w:t>
      </w:r>
      <w:r w:rsidR="00DA1970" w:rsidRPr="00772CCD">
        <w:rPr>
          <w:b/>
          <w:bCs w:val="0"/>
        </w:rPr>
        <w:t xml:space="preserve"> subreddit “</w:t>
      </w:r>
      <w:r w:rsidRPr="00772CCD">
        <w:rPr>
          <w:b/>
          <w:bCs w:val="0"/>
        </w:rPr>
        <w:t>automation</w:t>
      </w:r>
      <w:r w:rsidR="00DA1970" w:rsidRPr="00772CCD">
        <w:rPr>
          <w:b/>
          <w:bCs w:val="0"/>
        </w:rPr>
        <w:t>”</w:t>
      </w:r>
    </w:p>
    <w:tbl>
      <w:tblPr>
        <w:tblStyle w:val="TableGrid"/>
        <w:tblW w:w="0" w:type="auto"/>
        <w:tblLook w:val="04A0" w:firstRow="1" w:lastRow="0" w:firstColumn="1" w:lastColumn="0" w:noHBand="0" w:noVBand="1"/>
      </w:tblPr>
      <w:tblGrid>
        <w:gridCol w:w="1008"/>
        <w:gridCol w:w="4008"/>
      </w:tblGrid>
      <w:tr w:rsidR="00AE43F1" w14:paraId="272A1D15" w14:textId="77777777" w:rsidTr="00DA1970">
        <w:tc>
          <w:tcPr>
            <w:tcW w:w="1008" w:type="dxa"/>
          </w:tcPr>
          <w:p w14:paraId="4E446BB3" w14:textId="27086D2F" w:rsidR="00AE43F1" w:rsidRDefault="00AE43F1" w:rsidP="00772CCD">
            <w:pPr>
              <w:pStyle w:val="ReferenceHead"/>
            </w:pPr>
            <w:r w:rsidRPr="00AE43F1">
              <w:t>Topic #0:</w:t>
            </w:r>
          </w:p>
        </w:tc>
        <w:tc>
          <w:tcPr>
            <w:tcW w:w="4008" w:type="dxa"/>
          </w:tcPr>
          <w:p w14:paraId="31E4875F" w14:textId="322392C2" w:rsidR="00AE43F1" w:rsidRDefault="00DA1970" w:rsidP="00772CCD">
            <w:pPr>
              <w:pStyle w:val="ReferenceHead"/>
            </w:pPr>
            <w:r w:rsidRPr="00DA1970">
              <w:t>https time air automate lot going used test able human</w:t>
            </w:r>
          </w:p>
        </w:tc>
      </w:tr>
      <w:tr w:rsidR="00AE43F1" w14:paraId="7D3E56CC" w14:textId="77777777" w:rsidTr="00DA1970">
        <w:tc>
          <w:tcPr>
            <w:tcW w:w="1008" w:type="dxa"/>
          </w:tcPr>
          <w:p w14:paraId="15AA72BE" w14:textId="747E041E" w:rsidR="00AE43F1" w:rsidRDefault="00AE43F1" w:rsidP="00772CCD">
            <w:pPr>
              <w:pStyle w:val="ReferenceHead"/>
            </w:pPr>
            <w:r w:rsidRPr="00AE43F1">
              <w:t>Topic #1:</w:t>
            </w:r>
          </w:p>
        </w:tc>
        <w:tc>
          <w:tcPr>
            <w:tcW w:w="4008" w:type="dxa"/>
          </w:tcPr>
          <w:p w14:paraId="47009AC5" w14:textId="6CE29104" w:rsidR="00AE43F1" w:rsidRDefault="00DA1970" w:rsidP="00772CCD">
            <w:pPr>
              <w:pStyle w:val="ReferenceHead"/>
            </w:pPr>
            <w:r w:rsidRPr="00DA1970">
              <w:t xml:space="preserve">com </w:t>
            </w:r>
            <w:r w:rsidRPr="005A54D7">
              <w:rPr>
                <w:b/>
                <w:bCs w:val="0"/>
              </w:rPr>
              <w:t>people</w:t>
            </w:r>
            <w:r w:rsidRPr="00DA1970">
              <w:t xml:space="preserve"> software want job learn programming using www free</w:t>
            </w:r>
          </w:p>
        </w:tc>
      </w:tr>
      <w:tr w:rsidR="00AE43F1" w14:paraId="5E3260F8" w14:textId="77777777" w:rsidTr="00DA1970">
        <w:tc>
          <w:tcPr>
            <w:tcW w:w="1008" w:type="dxa"/>
          </w:tcPr>
          <w:p w14:paraId="5B94CB24" w14:textId="5FEBD3A0" w:rsidR="00AE43F1" w:rsidRDefault="00AE43F1" w:rsidP="00772CCD">
            <w:pPr>
              <w:pStyle w:val="ReferenceHead"/>
            </w:pPr>
            <w:r w:rsidRPr="00AE43F1">
              <w:t>Topic #2:</w:t>
            </w:r>
          </w:p>
        </w:tc>
        <w:tc>
          <w:tcPr>
            <w:tcW w:w="4008" w:type="dxa"/>
          </w:tcPr>
          <w:p w14:paraId="764207CE" w14:textId="2B13298C" w:rsidR="00AE43F1" w:rsidRDefault="00DA1970" w:rsidP="00772CCD">
            <w:pPr>
              <w:pStyle w:val="ReferenceHead"/>
            </w:pPr>
            <w:r w:rsidRPr="00DA1970">
              <w:t xml:space="preserve">like </w:t>
            </w:r>
            <w:r w:rsidRPr="005A54D7">
              <w:rPr>
                <w:b/>
                <w:bCs w:val="0"/>
              </w:rPr>
              <w:t>jobs</w:t>
            </w:r>
            <w:r w:rsidRPr="00DA1970">
              <w:t xml:space="preserve"> </w:t>
            </w:r>
            <w:bookmarkStart w:id="0" w:name="_GoBack"/>
            <w:bookmarkEnd w:id="0"/>
            <w:r w:rsidRPr="00DA1970">
              <w:t>good way things better cost companies industrial different</w:t>
            </w:r>
          </w:p>
        </w:tc>
      </w:tr>
      <w:tr w:rsidR="00AE43F1" w14:paraId="3BBA090B" w14:textId="77777777" w:rsidTr="00DA1970">
        <w:tc>
          <w:tcPr>
            <w:tcW w:w="1008" w:type="dxa"/>
          </w:tcPr>
          <w:p w14:paraId="4DBF031A" w14:textId="7062BB39" w:rsidR="00AE43F1" w:rsidRDefault="00AE43F1" w:rsidP="00772CCD">
            <w:pPr>
              <w:pStyle w:val="ReferenceHead"/>
            </w:pPr>
            <w:r w:rsidRPr="00AE43F1">
              <w:t>Topic #3:</w:t>
            </w:r>
          </w:p>
        </w:tc>
        <w:tc>
          <w:tcPr>
            <w:tcW w:w="4008" w:type="dxa"/>
          </w:tcPr>
          <w:p w14:paraId="33E6E3B3" w14:textId="101EEA32" w:rsidR="00AE43F1" w:rsidRDefault="00DA1970" w:rsidP="00772CCD">
            <w:pPr>
              <w:pStyle w:val="ReferenceHead"/>
            </w:pPr>
            <w:r w:rsidRPr="00DA1970">
              <w:t>need know automated really data control process stuff new probably</w:t>
            </w:r>
          </w:p>
        </w:tc>
      </w:tr>
      <w:tr w:rsidR="00AE43F1" w14:paraId="4817366C" w14:textId="77777777" w:rsidTr="00DA1970">
        <w:tc>
          <w:tcPr>
            <w:tcW w:w="1008" w:type="dxa"/>
          </w:tcPr>
          <w:p w14:paraId="6AF9BB9E" w14:textId="78AFDC46" w:rsidR="00AE43F1" w:rsidRDefault="00AE43F1" w:rsidP="00772CCD">
            <w:pPr>
              <w:pStyle w:val="ReferenceHead"/>
            </w:pPr>
            <w:r w:rsidRPr="00AE43F1">
              <w:t>Topic #4:</w:t>
            </w:r>
          </w:p>
        </w:tc>
        <w:tc>
          <w:tcPr>
            <w:tcW w:w="4008" w:type="dxa"/>
          </w:tcPr>
          <w:p w14:paraId="099F8753" w14:textId="2FD4AB7F" w:rsidR="00AE43F1" w:rsidRDefault="00DA1970" w:rsidP="00772CCD">
            <w:pPr>
              <w:pStyle w:val="ReferenceHead"/>
            </w:pPr>
            <w:r w:rsidRPr="00DA1970">
              <w:t xml:space="preserve">automation work plc use think </w:t>
            </w:r>
            <w:proofErr w:type="gramStart"/>
            <w:r w:rsidRPr="00DA1970">
              <w:t>make</w:t>
            </w:r>
            <w:proofErr w:type="gramEnd"/>
            <w:r w:rsidRPr="00DA1970">
              <w:t xml:space="preserve"> </w:t>
            </w:r>
            <w:proofErr w:type="spellStart"/>
            <w:r w:rsidRPr="00DA1970">
              <w:t>qainfotech</w:t>
            </w:r>
            <w:proofErr w:type="spellEnd"/>
            <w:r w:rsidRPr="00DA1970">
              <w:t xml:space="preserve"> code testing tools</w:t>
            </w:r>
          </w:p>
        </w:tc>
      </w:tr>
    </w:tbl>
    <w:p w14:paraId="1B2BE228" w14:textId="582E1B66" w:rsidR="00DA1970" w:rsidRDefault="00DA1970" w:rsidP="00772CCD">
      <w:pPr>
        <w:pStyle w:val="ReferenceHead"/>
      </w:pPr>
    </w:p>
    <w:p w14:paraId="7BDDEFA4" w14:textId="0C3F73BF" w:rsidR="00772CCD" w:rsidRDefault="00772CCD" w:rsidP="00772CCD">
      <w:pPr>
        <w:pStyle w:val="ReferenceHead"/>
      </w:pPr>
    </w:p>
    <w:p w14:paraId="794821F4" w14:textId="5F4B76FD" w:rsidR="00772CCD" w:rsidRDefault="00772CCD" w:rsidP="00772CCD">
      <w:pPr>
        <w:pStyle w:val="ReferenceHead"/>
      </w:pPr>
    </w:p>
    <w:p w14:paraId="6D20B0BB" w14:textId="1A28FA8F" w:rsidR="00772CCD" w:rsidRDefault="00772CCD" w:rsidP="00772CCD">
      <w:pPr>
        <w:pStyle w:val="ReferenceHead"/>
      </w:pPr>
    </w:p>
    <w:p w14:paraId="7C9D5D42" w14:textId="43ED29A8" w:rsidR="00AE43F1" w:rsidRPr="00772CCD" w:rsidRDefault="00AE43F1" w:rsidP="00772CCD">
      <w:pPr>
        <w:pStyle w:val="ReferenceHead"/>
      </w:pPr>
      <w:r w:rsidRPr="00772CCD">
        <w:rPr>
          <w:b/>
          <w:bCs w:val="0"/>
        </w:rPr>
        <w:t xml:space="preserve">Topic modeling report from </w:t>
      </w:r>
      <w:r w:rsidR="00DA1970" w:rsidRPr="00772CCD">
        <w:rPr>
          <w:b/>
          <w:bCs w:val="0"/>
        </w:rPr>
        <w:t>subreddit “</w:t>
      </w:r>
      <w:proofErr w:type="spellStart"/>
      <w:r w:rsidR="00DA1970" w:rsidRPr="00772CCD">
        <w:rPr>
          <w:b/>
          <w:bCs w:val="0"/>
        </w:rPr>
        <w:t>DarkFuturology</w:t>
      </w:r>
      <w:proofErr w:type="spellEnd"/>
      <w:r w:rsidR="00DA1970" w:rsidRPr="00772CCD">
        <w:rPr>
          <w:b/>
          <w:bCs w:val="0"/>
        </w:rPr>
        <w:t>”</w:t>
      </w:r>
    </w:p>
    <w:tbl>
      <w:tblPr>
        <w:tblStyle w:val="TableGrid"/>
        <w:tblW w:w="5058" w:type="dxa"/>
        <w:tblLook w:val="04A0" w:firstRow="1" w:lastRow="0" w:firstColumn="1" w:lastColumn="0" w:noHBand="0" w:noVBand="1"/>
      </w:tblPr>
      <w:tblGrid>
        <w:gridCol w:w="1008"/>
        <w:gridCol w:w="4050"/>
      </w:tblGrid>
      <w:tr w:rsidR="00DA1970" w14:paraId="26C0ACA6" w14:textId="77777777" w:rsidTr="00DA1970">
        <w:tc>
          <w:tcPr>
            <w:tcW w:w="1008" w:type="dxa"/>
          </w:tcPr>
          <w:p w14:paraId="52D417CE" w14:textId="503C048A" w:rsidR="00DA1970" w:rsidRDefault="00DA1970" w:rsidP="00772CCD">
            <w:pPr>
              <w:pStyle w:val="ReferenceHead"/>
            </w:pPr>
            <w:r w:rsidRPr="00AE43F1">
              <w:t>Topic #0:</w:t>
            </w:r>
          </w:p>
        </w:tc>
        <w:tc>
          <w:tcPr>
            <w:tcW w:w="4050" w:type="dxa"/>
          </w:tcPr>
          <w:p w14:paraId="3C0FA038" w14:textId="3A5E078B" w:rsidR="00DA1970" w:rsidRDefault="00DA1970" w:rsidP="00772CCD">
            <w:pPr>
              <w:pStyle w:val="ReferenceHead"/>
            </w:pPr>
            <w:r w:rsidRPr="005A54D7">
              <w:rPr>
                <w:b/>
                <w:bCs w:val="0"/>
              </w:rPr>
              <w:t>people</w:t>
            </w:r>
            <w:r w:rsidRPr="00DA1970">
              <w:t xml:space="preserve"> time ai </w:t>
            </w:r>
            <w:proofErr w:type="gramStart"/>
            <w:r w:rsidRPr="00DA1970">
              <w:t>humans</w:t>
            </w:r>
            <w:proofErr w:type="gramEnd"/>
            <w:r w:rsidRPr="00DA1970">
              <w:t xml:space="preserve"> https climate population automated income </w:t>
            </w:r>
            <w:proofErr w:type="spellStart"/>
            <w:r w:rsidRPr="00DA1970">
              <w:t>ll</w:t>
            </w:r>
            <w:proofErr w:type="spellEnd"/>
          </w:p>
        </w:tc>
      </w:tr>
      <w:tr w:rsidR="00DA1970" w14:paraId="7E778883" w14:textId="77777777" w:rsidTr="00DA1970">
        <w:tc>
          <w:tcPr>
            <w:tcW w:w="1008" w:type="dxa"/>
          </w:tcPr>
          <w:p w14:paraId="3D35CCE4" w14:textId="2986F6A7" w:rsidR="00DA1970" w:rsidRDefault="00DA1970" w:rsidP="00772CCD">
            <w:pPr>
              <w:pStyle w:val="ReferenceHead"/>
            </w:pPr>
            <w:r w:rsidRPr="00AE43F1">
              <w:t>Topic #1:</w:t>
            </w:r>
          </w:p>
        </w:tc>
        <w:tc>
          <w:tcPr>
            <w:tcW w:w="4050" w:type="dxa"/>
          </w:tcPr>
          <w:p w14:paraId="48AC2E33" w14:textId="0FC07A76" w:rsidR="00DA1970" w:rsidRDefault="00DA1970" w:rsidP="00772CCD">
            <w:pPr>
              <w:pStyle w:val="ReferenceHead"/>
            </w:pPr>
            <w:r w:rsidRPr="00DA1970">
              <w:t>like way world going new future long basic lot technology</w:t>
            </w:r>
          </w:p>
        </w:tc>
      </w:tr>
      <w:tr w:rsidR="00DA1970" w14:paraId="54614CEB" w14:textId="77777777" w:rsidTr="00DA1970">
        <w:tc>
          <w:tcPr>
            <w:tcW w:w="1008" w:type="dxa"/>
          </w:tcPr>
          <w:p w14:paraId="714FEA6B" w14:textId="39B13A50" w:rsidR="00DA1970" w:rsidRDefault="00DA1970" w:rsidP="00772CCD">
            <w:pPr>
              <w:pStyle w:val="ReferenceHead"/>
            </w:pPr>
            <w:r w:rsidRPr="00AE43F1">
              <w:t>Topic #2:</w:t>
            </w:r>
          </w:p>
        </w:tc>
        <w:tc>
          <w:tcPr>
            <w:tcW w:w="4050" w:type="dxa"/>
          </w:tcPr>
          <w:p w14:paraId="4ABCFCD4" w14:textId="4AFB4A22" w:rsidR="00DA1970" w:rsidRDefault="00DA1970" w:rsidP="00772CCD">
            <w:pPr>
              <w:pStyle w:val="ReferenceHead"/>
            </w:pPr>
            <w:r w:rsidRPr="005A54D7">
              <w:rPr>
                <w:b/>
                <w:bCs w:val="0"/>
              </w:rPr>
              <w:t>jobs</w:t>
            </w:r>
            <w:r w:rsidRPr="00DA1970">
              <w:t xml:space="preserve"> automation human years things good society really ca </w:t>
            </w:r>
            <w:proofErr w:type="spellStart"/>
            <w:r w:rsidRPr="00DA1970">
              <w:t>ve</w:t>
            </w:r>
            <w:proofErr w:type="spellEnd"/>
          </w:p>
        </w:tc>
      </w:tr>
      <w:tr w:rsidR="00DA1970" w14:paraId="34AF91DD" w14:textId="77777777" w:rsidTr="00DA1970">
        <w:tc>
          <w:tcPr>
            <w:tcW w:w="1008" w:type="dxa"/>
          </w:tcPr>
          <w:p w14:paraId="50AC52A6" w14:textId="5F16DA24" w:rsidR="00DA1970" w:rsidRDefault="00DA1970" w:rsidP="00772CCD">
            <w:pPr>
              <w:pStyle w:val="ReferenceHead"/>
            </w:pPr>
            <w:r w:rsidRPr="00AE43F1">
              <w:t>Topic #3:</w:t>
            </w:r>
          </w:p>
        </w:tc>
        <w:tc>
          <w:tcPr>
            <w:tcW w:w="4050" w:type="dxa"/>
          </w:tcPr>
          <w:p w14:paraId="33D0A545" w14:textId="5CCCEDF7" w:rsidR="00DA1970" w:rsidRDefault="00DA1970" w:rsidP="00772CCD">
            <w:pPr>
              <w:pStyle w:val="ReferenceHead"/>
            </w:pPr>
            <w:r w:rsidRPr="00DA1970">
              <w:t xml:space="preserve">work change thing actually life wealth </w:t>
            </w:r>
            <w:proofErr w:type="gramStart"/>
            <w:r w:rsidRPr="00DA1970">
              <w:t>want</w:t>
            </w:r>
            <w:proofErr w:type="gramEnd"/>
            <w:r w:rsidRPr="00DA1970">
              <w:t xml:space="preserve"> economic sure self</w:t>
            </w:r>
          </w:p>
        </w:tc>
      </w:tr>
      <w:tr w:rsidR="00DA1970" w14:paraId="0B1C43EB" w14:textId="77777777" w:rsidTr="00DA1970">
        <w:tc>
          <w:tcPr>
            <w:tcW w:w="1008" w:type="dxa"/>
          </w:tcPr>
          <w:p w14:paraId="4DDD80C3" w14:textId="0ABB7112" w:rsidR="00DA1970" w:rsidRDefault="00DA1970" w:rsidP="00772CCD">
            <w:pPr>
              <w:pStyle w:val="ReferenceHead"/>
            </w:pPr>
            <w:r w:rsidRPr="00AE43F1">
              <w:t>Topic #4:</w:t>
            </w:r>
          </w:p>
        </w:tc>
        <w:tc>
          <w:tcPr>
            <w:tcW w:w="4050" w:type="dxa"/>
          </w:tcPr>
          <w:p w14:paraId="4E7B9829" w14:textId="36A6629A" w:rsidR="00DA1970" w:rsidRDefault="00DA1970" w:rsidP="00772CCD">
            <w:pPr>
              <w:pStyle w:val="ReferenceHead"/>
            </w:pPr>
            <w:r w:rsidRPr="00DA1970">
              <w:t>think make need job robots know better money robot reality</w:t>
            </w:r>
          </w:p>
        </w:tc>
      </w:tr>
    </w:tbl>
    <w:p w14:paraId="12E81F80" w14:textId="77777777" w:rsidR="00DA1970" w:rsidRDefault="00DA1970" w:rsidP="00772CCD">
      <w:pPr>
        <w:pStyle w:val="ReferenceHead"/>
      </w:pPr>
    </w:p>
    <w:p w14:paraId="56664225" w14:textId="312B3C6B" w:rsidR="00AE43F1" w:rsidRPr="00772CCD" w:rsidRDefault="00AE43F1" w:rsidP="00772CCD">
      <w:pPr>
        <w:pStyle w:val="ReferenceHead"/>
      </w:pPr>
      <w:r w:rsidRPr="00772CCD">
        <w:rPr>
          <w:b/>
          <w:bCs w:val="0"/>
        </w:rPr>
        <w:t>Topic modeling report from</w:t>
      </w:r>
      <w:r w:rsidR="00DA1970" w:rsidRPr="00772CCD">
        <w:rPr>
          <w:b/>
          <w:bCs w:val="0"/>
        </w:rPr>
        <w:t xml:space="preserve"> subreddit</w:t>
      </w:r>
      <w:r w:rsidRPr="00772CCD">
        <w:rPr>
          <w:b/>
          <w:bCs w:val="0"/>
        </w:rPr>
        <w:t xml:space="preserve"> </w:t>
      </w:r>
      <w:r w:rsidR="00DA1970" w:rsidRPr="00772CCD">
        <w:rPr>
          <w:b/>
          <w:bCs w:val="0"/>
        </w:rPr>
        <w:t>“Economics”</w:t>
      </w:r>
    </w:p>
    <w:tbl>
      <w:tblPr>
        <w:tblStyle w:val="TableGrid"/>
        <w:tblW w:w="5058" w:type="dxa"/>
        <w:tblLook w:val="04A0" w:firstRow="1" w:lastRow="0" w:firstColumn="1" w:lastColumn="0" w:noHBand="0" w:noVBand="1"/>
      </w:tblPr>
      <w:tblGrid>
        <w:gridCol w:w="1008"/>
        <w:gridCol w:w="4050"/>
      </w:tblGrid>
      <w:tr w:rsidR="00DA1970" w14:paraId="68AA4DA6" w14:textId="77777777" w:rsidTr="00DA1970">
        <w:tc>
          <w:tcPr>
            <w:tcW w:w="1008" w:type="dxa"/>
          </w:tcPr>
          <w:p w14:paraId="5C3E25E0" w14:textId="1035660F" w:rsidR="00DA1970" w:rsidRDefault="00DA1970" w:rsidP="00772CCD">
            <w:pPr>
              <w:pStyle w:val="ReferenceHead"/>
            </w:pPr>
            <w:r w:rsidRPr="00AE43F1">
              <w:t>Topic #0:</w:t>
            </w:r>
          </w:p>
        </w:tc>
        <w:tc>
          <w:tcPr>
            <w:tcW w:w="4050" w:type="dxa"/>
          </w:tcPr>
          <w:p w14:paraId="2C0472FD" w14:textId="1FA96EEE" w:rsidR="00DA1970" w:rsidRDefault="00DA1970" w:rsidP="00772CCD">
            <w:pPr>
              <w:pStyle w:val="ReferenceHead"/>
            </w:pPr>
            <w:r w:rsidRPr="005A54D7">
              <w:rPr>
                <w:b/>
                <w:bCs w:val="0"/>
              </w:rPr>
              <w:t>jobs</w:t>
            </w:r>
            <w:r w:rsidRPr="00DA1970">
              <w:t xml:space="preserve"> </w:t>
            </w:r>
            <w:r w:rsidRPr="005A54D7">
              <w:rPr>
                <w:b/>
                <w:bCs w:val="0"/>
              </w:rPr>
              <w:t>people</w:t>
            </w:r>
            <w:r w:rsidRPr="00DA1970">
              <w:t xml:space="preserve"> need article working industry ca demand problem tax</w:t>
            </w:r>
          </w:p>
        </w:tc>
      </w:tr>
      <w:tr w:rsidR="00DA1970" w14:paraId="3F5FC70E" w14:textId="77777777" w:rsidTr="00DA1970">
        <w:tc>
          <w:tcPr>
            <w:tcW w:w="1008" w:type="dxa"/>
          </w:tcPr>
          <w:p w14:paraId="47DEBC6E" w14:textId="6B990E09" w:rsidR="00DA1970" w:rsidRDefault="00DA1970" w:rsidP="00772CCD">
            <w:pPr>
              <w:pStyle w:val="ReferenceHead"/>
            </w:pPr>
            <w:r w:rsidRPr="00AE43F1">
              <w:t>Topic #1:</w:t>
            </w:r>
          </w:p>
        </w:tc>
        <w:tc>
          <w:tcPr>
            <w:tcW w:w="4050" w:type="dxa"/>
          </w:tcPr>
          <w:p w14:paraId="6871BD55" w14:textId="01B78169" w:rsidR="00DA1970" w:rsidRDefault="00DA1970" w:rsidP="00772CCD">
            <w:pPr>
              <w:pStyle w:val="ReferenceHead"/>
            </w:pPr>
            <w:r w:rsidRPr="00DA1970">
              <w:t xml:space="preserve">wage think labor economy low technology higher better </w:t>
            </w:r>
            <w:proofErr w:type="spellStart"/>
            <w:r w:rsidRPr="00DA1970">
              <w:t>know</w:t>
            </w:r>
            <w:proofErr w:type="spellEnd"/>
            <w:r w:rsidRPr="00DA1970">
              <w:t xml:space="preserve"> economics</w:t>
            </w:r>
          </w:p>
        </w:tc>
      </w:tr>
      <w:tr w:rsidR="00DA1970" w14:paraId="1AEDEF6D" w14:textId="77777777" w:rsidTr="00DA1970">
        <w:tc>
          <w:tcPr>
            <w:tcW w:w="1008" w:type="dxa"/>
          </w:tcPr>
          <w:p w14:paraId="70029F75" w14:textId="69BC5F23" w:rsidR="00DA1970" w:rsidRDefault="00DA1970" w:rsidP="00772CCD">
            <w:pPr>
              <w:pStyle w:val="ReferenceHead"/>
            </w:pPr>
            <w:r w:rsidRPr="00AE43F1">
              <w:t>Topic #2:</w:t>
            </w:r>
          </w:p>
        </w:tc>
        <w:tc>
          <w:tcPr>
            <w:tcW w:w="4050" w:type="dxa"/>
          </w:tcPr>
          <w:p w14:paraId="58643EF9" w14:textId="6A2C6421" w:rsidR="00DA1970" w:rsidRDefault="00DA1970" w:rsidP="00772CCD">
            <w:pPr>
              <w:pStyle w:val="ReferenceHead"/>
            </w:pPr>
            <w:r w:rsidRPr="00DA1970">
              <w:t xml:space="preserve">minimum years https </w:t>
            </w:r>
            <w:proofErr w:type="gramStart"/>
            <w:r w:rsidRPr="00DA1970">
              <w:t>want</w:t>
            </w:r>
            <w:proofErr w:type="gramEnd"/>
            <w:r w:rsidRPr="00DA1970">
              <w:t xml:space="preserve"> unemployment year market ai world things</w:t>
            </w:r>
          </w:p>
        </w:tc>
      </w:tr>
      <w:tr w:rsidR="00DA1970" w14:paraId="0950FE1C" w14:textId="77777777" w:rsidTr="00DA1970">
        <w:tc>
          <w:tcPr>
            <w:tcW w:w="1008" w:type="dxa"/>
          </w:tcPr>
          <w:p w14:paraId="7B2FA68E" w14:textId="7A9AA2E5" w:rsidR="00DA1970" w:rsidRDefault="00DA1970" w:rsidP="00772CCD">
            <w:pPr>
              <w:pStyle w:val="ReferenceHead"/>
            </w:pPr>
            <w:r w:rsidRPr="00AE43F1">
              <w:t>Topic #3:</w:t>
            </w:r>
          </w:p>
        </w:tc>
        <w:tc>
          <w:tcPr>
            <w:tcW w:w="4050" w:type="dxa"/>
          </w:tcPr>
          <w:p w14:paraId="3506FC12" w14:textId="591642A2" w:rsidR="00DA1970" w:rsidRDefault="00DA1970" w:rsidP="00772CCD">
            <w:pPr>
              <w:pStyle w:val="ReferenceHead"/>
            </w:pPr>
            <w:r w:rsidRPr="00DA1970">
              <w:t xml:space="preserve">automation work job like workers new make </w:t>
            </w:r>
            <w:proofErr w:type="gramStart"/>
            <w:r w:rsidRPr="00DA1970">
              <w:t>robots</w:t>
            </w:r>
            <w:proofErr w:type="gramEnd"/>
            <w:r w:rsidRPr="00DA1970">
              <w:t xml:space="preserve"> good way</w:t>
            </w:r>
          </w:p>
        </w:tc>
      </w:tr>
      <w:tr w:rsidR="00DA1970" w14:paraId="28CF3FA6" w14:textId="77777777" w:rsidTr="00DA1970">
        <w:tc>
          <w:tcPr>
            <w:tcW w:w="1008" w:type="dxa"/>
          </w:tcPr>
          <w:p w14:paraId="4D8A9345" w14:textId="19681B96" w:rsidR="00DA1970" w:rsidRDefault="00DA1970" w:rsidP="00772CCD">
            <w:pPr>
              <w:pStyle w:val="ReferenceHead"/>
            </w:pPr>
            <w:r w:rsidRPr="00AE43F1">
              <w:t>Topic #4:</w:t>
            </w:r>
          </w:p>
        </w:tc>
        <w:tc>
          <w:tcPr>
            <w:tcW w:w="4050" w:type="dxa"/>
          </w:tcPr>
          <w:p w14:paraId="0331268E" w14:textId="36128749" w:rsidR="00DA1970" w:rsidRDefault="00DA1970" w:rsidP="00772CCD">
            <w:pPr>
              <w:pStyle w:val="ReferenceHead"/>
            </w:pPr>
            <w:r w:rsidRPr="00DA1970">
              <w:t>time income pay money going wages http human economic really</w:t>
            </w:r>
          </w:p>
        </w:tc>
      </w:tr>
    </w:tbl>
    <w:p w14:paraId="0D0AB18F" w14:textId="77777777" w:rsidR="00DA1970" w:rsidRDefault="00DA1970" w:rsidP="00772CCD">
      <w:pPr>
        <w:pStyle w:val="ReferenceHead"/>
      </w:pPr>
    </w:p>
    <w:p w14:paraId="31C98F0F" w14:textId="4F699EC0" w:rsidR="00AE43F1" w:rsidRPr="00772CCD" w:rsidRDefault="00AE43F1" w:rsidP="00772CCD">
      <w:pPr>
        <w:pStyle w:val="ReferenceHead"/>
      </w:pPr>
      <w:r w:rsidRPr="00772CCD">
        <w:rPr>
          <w:b/>
          <w:bCs w:val="0"/>
        </w:rPr>
        <w:t xml:space="preserve">Topic modeling report from </w:t>
      </w:r>
      <w:r w:rsidR="00DA1970" w:rsidRPr="00772CCD">
        <w:rPr>
          <w:b/>
          <w:bCs w:val="0"/>
        </w:rPr>
        <w:t>subreddit “Libertarian”</w:t>
      </w:r>
    </w:p>
    <w:tbl>
      <w:tblPr>
        <w:tblStyle w:val="TableGrid"/>
        <w:tblW w:w="5016" w:type="dxa"/>
        <w:tblLook w:val="04A0" w:firstRow="1" w:lastRow="0" w:firstColumn="1" w:lastColumn="0" w:noHBand="0" w:noVBand="1"/>
      </w:tblPr>
      <w:tblGrid>
        <w:gridCol w:w="1008"/>
        <w:gridCol w:w="4008"/>
      </w:tblGrid>
      <w:tr w:rsidR="00DA1970" w14:paraId="27564F34" w14:textId="77777777" w:rsidTr="00DA1970">
        <w:tc>
          <w:tcPr>
            <w:tcW w:w="1008" w:type="dxa"/>
          </w:tcPr>
          <w:p w14:paraId="0A6979DC" w14:textId="5B6CCC4F" w:rsidR="00DA1970" w:rsidRDefault="00DA1970" w:rsidP="00772CCD">
            <w:pPr>
              <w:pStyle w:val="ReferenceHead"/>
            </w:pPr>
            <w:r w:rsidRPr="00AE43F1">
              <w:t>Topic #0:</w:t>
            </w:r>
          </w:p>
        </w:tc>
        <w:tc>
          <w:tcPr>
            <w:tcW w:w="4008" w:type="dxa"/>
          </w:tcPr>
          <w:p w14:paraId="1C81FE6E" w14:textId="68508531" w:rsidR="00DA1970" w:rsidRDefault="00772CCD" w:rsidP="00772CCD">
            <w:pPr>
              <w:pStyle w:val="ReferenceHead"/>
            </w:pPr>
            <w:r w:rsidRPr="00772CCD">
              <w:t>think need pay 15 human automated technology food working business</w:t>
            </w:r>
          </w:p>
        </w:tc>
      </w:tr>
      <w:tr w:rsidR="00DA1970" w14:paraId="152D53D3" w14:textId="77777777" w:rsidTr="00DA1970">
        <w:tc>
          <w:tcPr>
            <w:tcW w:w="1008" w:type="dxa"/>
          </w:tcPr>
          <w:p w14:paraId="159EAAB1" w14:textId="77E6C6D7" w:rsidR="00DA1970" w:rsidRDefault="00DA1970" w:rsidP="00772CCD">
            <w:pPr>
              <w:pStyle w:val="ReferenceHead"/>
            </w:pPr>
            <w:r w:rsidRPr="00AE43F1">
              <w:t>Topic #1:</w:t>
            </w:r>
          </w:p>
        </w:tc>
        <w:tc>
          <w:tcPr>
            <w:tcW w:w="4008" w:type="dxa"/>
          </w:tcPr>
          <w:p w14:paraId="35295389" w14:textId="562C326F" w:rsidR="00DA1970" w:rsidRDefault="00772CCD" w:rsidP="00772CCD">
            <w:pPr>
              <w:pStyle w:val="ReferenceHead"/>
            </w:pPr>
            <w:r w:rsidRPr="005A54D7">
              <w:rPr>
                <w:b/>
                <w:bCs w:val="0"/>
              </w:rPr>
              <w:t>people</w:t>
            </w:r>
            <w:r w:rsidRPr="00772CCD">
              <w:t xml:space="preserve"> wage new money time government workers want things years</w:t>
            </w:r>
          </w:p>
        </w:tc>
      </w:tr>
      <w:tr w:rsidR="00DA1970" w14:paraId="36CADE5E" w14:textId="77777777" w:rsidTr="00DA1970">
        <w:tc>
          <w:tcPr>
            <w:tcW w:w="1008" w:type="dxa"/>
          </w:tcPr>
          <w:p w14:paraId="41CCE6BC" w14:textId="6B6725A2" w:rsidR="00DA1970" w:rsidRDefault="00DA1970" w:rsidP="00772CCD">
            <w:pPr>
              <w:pStyle w:val="ReferenceHead"/>
            </w:pPr>
            <w:r w:rsidRPr="00AE43F1">
              <w:t>Topic #2:</w:t>
            </w:r>
          </w:p>
        </w:tc>
        <w:tc>
          <w:tcPr>
            <w:tcW w:w="4008" w:type="dxa"/>
          </w:tcPr>
          <w:p w14:paraId="06F57EE7" w14:textId="008C3A3C" w:rsidR="00DA1970" w:rsidRDefault="00772CCD" w:rsidP="00772CCD">
            <w:pPr>
              <w:pStyle w:val="ReferenceHead"/>
            </w:pPr>
            <w:r w:rsidRPr="005A54D7">
              <w:rPr>
                <w:b/>
                <w:bCs w:val="0"/>
              </w:rPr>
              <w:t>jobs</w:t>
            </w:r>
            <w:r w:rsidRPr="00772CCD">
              <w:t xml:space="preserve"> going make cost libertarian hour better thing economy happen</w:t>
            </w:r>
          </w:p>
        </w:tc>
      </w:tr>
      <w:tr w:rsidR="00DA1970" w14:paraId="0FC1745B" w14:textId="77777777" w:rsidTr="00DA1970">
        <w:tc>
          <w:tcPr>
            <w:tcW w:w="1008" w:type="dxa"/>
          </w:tcPr>
          <w:p w14:paraId="1AFBDAD7" w14:textId="6F1B97AF" w:rsidR="00DA1970" w:rsidRDefault="00DA1970" w:rsidP="00772CCD">
            <w:pPr>
              <w:pStyle w:val="ReferenceHead"/>
            </w:pPr>
            <w:r w:rsidRPr="00AE43F1">
              <w:t>Topic #3:</w:t>
            </w:r>
          </w:p>
        </w:tc>
        <w:tc>
          <w:tcPr>
            <w:tcW w:w="4008" w:type="dxa"/>
          </w:tcPr>
          <w:p w14:paraId="1FC180DC" w14:textId="61C5D27F" w:rsidR="00DA1970" w:rsidRDefault="00772CCD" w:rsidP="00772CCD">
            <w:pPr>
              <w:pStyle w:val="ReferenceHead"/>
            </w:pPr>
            <w:r w:rsidRPr="00772CCD">
              <w:t xml:space="preserve">automation work labor market </w:t>
            </w:r>
            <w:proofErr w:type="spellStart"/>
            <w:r w:rsidRPr="00772CCD">
              <w:t xml:space="preserve">self </w:t>
            </w:r>
            <w:proofErr w:type="gramStart"/>
            <w:r w:rsidRPr="00772CCD">
              <w:t>use</w:t>
            </w:r>
            <w:proofErr w:type="spellEnd"/>
            <w:proofErr w:type="gramEnd"/>
            <w:r w:rsidRPr="00772CCD">
              <w:t xml:space="preserve"> ca order cheaper making</w:t>
            </w:r>
          </w:p>
        </w:tc>
      </w:tr>
      <w:tr w:rsidR="00DA1970" w14:paraId="5C09E89C" w14:textId="77777777" w:rsidTr="00DA1970">
        <w:tc>
          <w:tcPr>
            <w:tcW w:w="1008" w:type="dxa"/>
          </w:tcPr>
          <w:p w14:paraId="6B0C6E8A" w14:textId="1096FAB4" w:rsidR="00DA1970" w:rsidRDefault="00DA1970" w:rsidP="00772CCD">
            <w:pPr>
              <w:pStyle w:val="ReferenceHead"/>
            </w:pPr>
            <w:r w:rsidRPr="00AE43F1">
              <w:t>Topic #4:</w:t>
            </w:r>
          </w:p>
        </w:tc>
        <w:tc>
          <w:tcPr>
            <w:tcW w:w="4008" w:type="dxa"/>
          </w:tcPr>
          <w:p w14:paraId="0B99785D" w14:textId="265EF689" w:rsidR="00DA1970" w:rsidRDefault="00772CCD" w:rsidP="00772CCD">
            <w:pPr>
              <w:pStyle w:val="ReferenceHead"/>
            </w:pPr>
            <w:r w:rsidRPr="00772CCD">
              <w:t>minimum like job machines way robots free really wages https</w:t>
            </w:r>
          </w:p>
        </w:tc>
      </w:tr>
    </w:tbl>
    <w:p w14:paraId="1AC275AB" w14:textId="77777777" w:rsidR="00AE43F1" w:rsidRPr="000E057C" w:rsidRDefault="00AE43F1" w:rsidP="00772CCD">
      <w:pPr>
        <w:pStyle w:val="ReferenceHead"/>
      </w:pPr>
    </w:p>
    <w:p w14:paraId="6B1AF180" w14:textId="03AFB915" w:rsidR="000E057C" w:rsidRPr="000E057C" w:rsidRDefault="000E057C" w:rsidP="00772CCD">
      <w:pPr>
        <w:pStyle w:val="ReferenceHead"/>
      </w:pPr>
    </w:p>
    <w:p w14:paraId="13B2C831" w14:textId="1137FA0B" w:rsidR="009255E3" w:rsidRPr="005A54D7" w:rsidRDefault="009255E3" w:rsidP="00772CCD">
      <w:pPr>
        <w:pStyle w:val="ReferenceHead"/>
        <w:rPr>
          <w:b/>
          <w:bCs w:val="0"/>
          <w:sz w:val="22"/>
          <w:szCs w:val="22"/>
        </w:rPr>
      </w:pPr>
      <w:r w:rsidRPr="005A54D7">
        <w:rPr>
          <w:b/>
          <w:bCs w:val="0"/>
          <w:sz w:val="22"/>
          <w:szCs w:val="22"/>
        </w:rPr>
        <w:t>Discussion</w:t>
      </w:r>
    </w:p>
    <w:p w14:paraId="78769E4E" w14:textId="0FA85965" w:rsidR="00AE43F1" w:rsidRDefault="00AE43F1" w:rsidP="00772CCD">
      <w:pPr>
        <w:pStyle w:val="ReferenceHead"/>
      </w:pPr>
      <w:r>
        <w:t>If we leave out the most common (and obvious) word</w:t>
      </w:r>
      <w:r w:rsidR="00772CCD">
        <w:t>s</w:t>
      </w:r>
      <w:r>
        <w:t xml:space="preserve"> from the word cloud </w:t>
      </w:r>
      <w:r w:rsidR="00772CCD">
        <w:t xml:space="preserve">such as “Automation”, “automate” and “automating”, </w:t>
      </w:r>
      <w:r>
        <w:t xml:space="preserve"> we can see some common words that emerge from each of the subreddits</w:t>
      </w:r>
      <w:r w:rsidR="00772CCD">
        <w:t xml:space="preserve"> that we have found across the board</w:t>
      </w:r>
      <w:r>
        <w:t>. For example, words like “people”</w:t>
      </w:r>
      <w:r w:rsidR="005A54D7">
        <w:t xml:space="preserve"> and “jobs”. We can see these two words emerging out as the most used words from all the subreddits. </w:t>
      </w:r>
    </w:p>
    <w:p w14:paraId="62452AD0" w14:textId="696E4438" w:rsidR="005A54D7" w:rsidRDefault="005A54D7" w:rsidP="00772CCD">
      <w:pPr>
        <w:pStyle w:val="ReferenceHead"/>
      </w:pPr>
      <w:r>
        <w:t xml:space="preserve">The reason for this is that the current discussion on the topic of Automation has moved (in a big way) towards its economic impact on the society. Clearly, the abundance of goods and services provided by the current onslaught of software and robotic automation has perhaps left many people jobless across the globe. Even though this always been the case since many decades of mechanization, the current </w:t>
      </w:r>
      <w:r w:rsidR="00C6551E">
        <w:t>trends with automation specifically, automation of jobs requiring (human) cognitive skills, creates an atmosphere of fear among the world citizens. We can see the notion of fearful expectations of the future from the comments given on some the reddit posts.</w:t>
      </w:r>
    </w:p>
    <w:p w14:paraId="15FEF45A" w14:textId="66C83C35" w:rsidR="005A54D7" w:rsidRDefault="005A54D7" w:rsidP="00772CCD">
      <w:pPr>
        <w:pStyle w:val="ReferenceHead"/>
      </w:pPr>
      <w:r>
        <w:t xml:space="preserve">Here are some of the examples of the user comments from one </w:t>
      </w:r>
      <w:r w:rsidR="00072E2F">
        <w:t xml:space="preserve">of </w:t>
      </w:r>
      <w:r>
        <w:t>the subreddits</w:t>
      </w:r>
    </w:p>
    <w:p w14:paraId="1AE9DBDC" w14:textId="310B2A6B" w:rsidR="005A54D7" w:rsidRDefault="005A54D7" w:rsidP="00772CCD">
      <w:pPr>
        <w:pStyle w:val="ReferenceHead"/>
      </w:pPr>
      <w:r>
        <w:t>“</w:t>
      </w:r>
      <w:proofErr w:type="spellStart"/>
      <w:r w:rsidRPr="005A54D7">
        <w:rPr>
          <w:i/>
          <w:iCs/>
        </w:rPr>
        <w:t>Self driving</w:t>
      </w:r>
      <w:proofErr w:type="spellEnd"/>
      <w:r w:rsidRPr="005A54D7">
        <w:rPr>
          <w:i/>
          <w:iCs/>
        </w:rPr>
        <w:t xml:space="preserve"> cars are going to be the real tipping point. When we no longer need truckers to get goods around and pilots to fly planes and cab drivers then there's going to be too many unemployed workers to ignore.</w:t>
      </w:r>
      <w:r>
        <w:t>”</w:t>
      </w:r>
    </w:p>
    <w:p w14:paraId="14671E6B" w14:textId="50616641" w:rsidR="00C6551E" w:rsidRDefault="00C6551E" w:rsidP="00772CCD">
      <w:pPr>
        <w:pStyle w:val="ReferenceHead"/>
      </w:pPr>
      <w:r>
        <w:t>“</w:t>
      </w:r>
      <w:r w:rsidRPr="00C6551E">
        <w:rPr>
          <w:i/>
          <w:iCs/>
        </w:rPr>
        <w:t xml:space="preserve">I think the jobs that are created will be better </w:t>
      </w:r>
      <w:proofErr w:type="gramStart"/>
      <w:r w:rsidRPr="00C6551E">
        <w:rPr>
          <w:i/>
          <w:iCs/>
        </w:rPr>
        <w:t>jobs</w:t>
      </w:r>
      <w:proofErr w:type="gramEnd"/>
      <w:r w:rsidRPr="00C6551E">
        <w:rPr>
          <w:i/>
          <w:iCs/>
        </w:rPr>
        <w:t xml:space="preserve"> but they’ll be 50 to 1 (1 created for every 50 lost).</w:t>
      </w:r>
      <w:r>
        <w:t>”</w:t>
      </w:r>
    </w:p>
    <w:p w14:paraId="439CA9A6" w14:textId="75EB60E6" w:rsidR="00C6551E" w:rsidRDefault="00C6551E" w:rsidP="00072E2F">
      <w:pPr>
        <w:pStyle w:val="ReferenceHead"/>
        <w:rPr>
          <w:i/>
          <w:iCs/>
        </w:rPr>
      </w:pPr>
      <w:r>
        <w:t>“</w:t>
      </w:r>
      <w:r w:rsidR="00072E2F" w:rsidRPr="00072E2F">
        <w:rPr>
          <w:i/>
          <w:iCs/>
        </w:rPr>
        <w:t xml:space="preserve">A career that starts at $25/hour in an otherwise economically depressed region becomes automated pushing people into unemployment, out of the </w:t>
      </w:r>
      <w:proofErr w:type="spellStart"/>
      <w:r w:rsidR="00072E2F" w:rsidRPr="00072E2F">
        <w:rPr>
          <w:i/>
          <w:iCs/>
        </w:rPr>
        <w:t>labour</w:t>
      </w:r>
      <w:proofErr w:type="spellEnd"/>
      <w:r w:rsidR="00072E2F" w:rsidRPr="00072E2F">
        <w:rPr>
          <w:i/>
          <w:iCs/>
        </w:rPr>
        <w:t xml:space="preserve"> force, into minimum wage work, or out of their communities.</w:t>
      </w:r>
      <w:r w:rsidR="00072E2F">
        <w:rPr>
          <w:i/>
          <w:iCs/>
        </w:rPr>
        <w:t xml:space="preserve"> </w:t>
      </w:r>
      <w:r w:rsidR="00072E2F" w:rsidRPr="00072E2F">
        <w:rPr>
          <w:i/>
          <w:iCs/>
        </w:rPr>
        <w:t>Damn right there is outrage. The job sucked, but the alternatives are worse.</w:t>
      </w:r>
      <w:r w:rsidR="00B913C5">
        <w:rPr>
          <w:i/>
          <w:iCs/>
        </w:rPr>
        <w:t>”</w:t>
      </w:r>
    </w:p>
    <w:p w14:paraId="61F151B0" w14:textId="68061341" w:rsidR="00B913C5" w:rsidRPr="00B913C5" w:rsidRDefault="00B913C5" w:rsidP="00072E2F">
      <w:pPr>
        <w:pStyle w:val="ReferenceHead"/>
      </w:pPr>
      <w:r>
        <w:t xml:space="preserve">We have seen some research that provides evidence of automation causing greater displacement of labor force. Certain occupations which fall under the category of </w:t>
      </w:r>
      <w:r w:rsidRPr="00B913C5">
        <w:t>higher risk of automation have been declining at an annual rate of - 2.0-2</w:t>
      </w:r>
      <w:r>
        <w:t>.</w:t>
      </w:r>
      <w:r w:rsidRPr="00B913C5">
        <w:t>5%</w:t>
      </w:r>
      <w:r>
        <w:t xml:space="preserve"> [5].</w:t>
      </w:r>
    </w:p>
    <w:p w14:paraId="208ED202" w14:textId="12982586" w:rsidR="005B1E42" w:rsidRPr="00772CCD" w:rsidRDefault="005A54D7" w:rsidP="00772CCD">
      <w:pPr>
        <w:pStyle w:val="ReferenceHead"/>
        <w:rPr>
          <w:b/>
          <w:bCs w:val="0"/>
        </w:rPr>
      </w:pPr>
      <w:r>
        <w:rPr>
          <w:b/>
          <w:bCs w:val="0"/>
          <w:sz w:val="22"/>
          <w:szCs w:val="22"/>
        </w:rPr>
        <w:t>Co</w:t>
      </w:r>
      <w:r w:rsidR="005B1E42" w:rsidRPr="005A54D7">
        <w:rPr>
          <w:b/>
          <w:bCs w:val="0"/>
          <w:sz w:val="22"/>
          <w:szCs w:val="22"/>
        </w:rPr>
        <w:t>nclusi</w:t>
      </w:r>
      <w:r>
        <w:rPr>
          <w:b/>
          <w:bCs w:val="0"/>
          <w:sz w:val="22"/>
          <w:szCs w:val="22"/>
        </w:rPr>
        <w:t>on</w:t>
      </w:r>
    </w:p>
    <w:p w14:paraId="1F3CC045" w14:textId="62366913" w:rsidR="00994F1F" w:rsidRDefault="00072E2F" w:rsidP="00772CCD">
      <w:pPr>
        <w:pStyle w:val="ReferenceHead"/>
      </w:pPr>
      <w:r>
        <w:t xml:space="preserve">It is quite evident that </w:t>
      </w:r>
      <w:r w:rsidR="00B913C5">
        <w:t xml:space="preserve">the awareness about automation and </w:t>
      </w:r>
      <w:proofErr w:type="gramStart"/>
      <w:r w:rsidR="00B913C5">
        <w:t>it’s</w:t>
      </w:r>
      <w:proofErr w:type="gramEnd"/>
      <w:r w:rsidR="00B913C5">
        <w:t xml:space="preserve"> impact on society is on the rise since the past decades. Forums like reddit provide an excellent platform for its users to have discussion to provide exposure to all kinds of perspectives on the topic.</w:t>
      </w:r>
      <w:r w:rsidR="00C10E2C">
        <w:t xml:space="preserve"> The main talking points of the reddit users revolve around jobs, people and work. We also find that a major theme that emerges out of the discussions that users have general negative view about the economic impact of automation on the society, but a general positive view about the certain topics such as rising standards of living.</w:t>
      </w:r>
    </w:p>
    <w:p w14:paraId="448F4360" w14:textId="77777777" w:rsidR="00B913C5" w:rsidRDefault="00B913C5" w:rsidP="00772CCD">
      <w:pPr>
        <w:pStyle w:val="ReferenceHead"/>
        <w:rPr>
          <w:b/>
          <w:bCs w:val="0"/>
          <w:sz w:val="22"/>
          <w:szCs w:val="22"/>
        </w:rPr>
      </w:pPr>
    </w:p>
    <w:p w14:paraId="121345BF" w14:textId="77777777" w:rsidR="00B913C5" w:rsidRDefault="00B913C5" w:rsidP="00772CCD">
      <w:pPr>
        <w:pStyle w:val="ReferenceHead"/>
        <w:rPr>
          <w:b/>
          <w:bCs w:val="0"/>
          <w:sz w:val="22"/>
          <w:szCs w:val="22"/>
        </w:rPr>
      </w:pPr>
    </w:p>
    <w:p w14:paraId="01C52315" w14:textId="77777777" w:rsidR="00B913C5" w:rsidRDefault="00B913C5" w:rsidP="00772CCD">
      <w:pPr>
        <w:pStyle w:val="ReferenceHead"/>
        <w:rPr>
          <w:b/>
          <w:bCs w:val="0"/>
          <w:sz w:val="22"/>
          <w:szCs w:val="22"/>
        </w:rPr>
      </w:pPr>
    </w:p>
    <w:p w14:paraId="499DD177" w14:textId="0867661D" w:rsidR="0007392C" w:rsidRPr="00B913C5" w:rsidRDefault="009255E3" w:rsidP="00772CCD">
      <w:pPr>
        <w:pStyle w:val="ReferenceHead"/>
        <w:rPr>
          <w:b/>
          <w:bCs w:val="0"/>
          <w:sz w:val="22"/>
          <w:szCs w:val="22"/>
        </w:rPr>
      </w:pPr>
      <w:r w:rsidRPr="00B913C5">
        <w:rPr>
          <w:b/>
          <w:bCs w:val="0"/>
          <w:sz w:val="22"/>
          <w:szCs w:val="22"/>
        </w:rPr>
        <w:t>R</w:t>
      </w:r>
      <w:r w:rsidR="00B913C5" w:rsidRPr="00B913C5">
        <w:rPr>
          <w:b/>
          <w:bCs w:val="0"/>
          <w:sz w:val="22"/>
          <w:szCs w:val="22"/>
        </w:rPr>
        <w:t>eferences</w:t>
      </w:r>
    </w:p>
    <w:p w14:paraId="49A9CF65" w14:textId="77777777" w:rsidR="00AF5E1F" w:rsidRDefault="00AF5E1F" w:rsidP="003A4CE7">
      <w:pPr>
        <w:pStyle w:val="Bibentry"/>
      </w:pPr>
    </w:p>
    <w:p w14:paraId="0655E6D7" w14:textId="4B585909" w:rsidR="00462465" w:rsidRDefault="00586A35" w:rsidP="001C2AA5">
      <w:pPr>
        <w:pStyle w:val="Bibentry"/>
      </w:pPr>
      <w:r w:rsidRPr="00586A35">
        <w:rPr>
          <w14:ligatures w14:val="standard"/>
        </w:rPr>
        <w:t>[1]</w:t>
      </w:r>
      <w:r w:rsidR="001173B4">
        <w:rPr>
          <w14:ligatures w14:val="standard"/>
        </w:rPr>
        <w:t xml:space="preserve"> </w:t>
      </w:r>
      <w:hyperlink r:id="rId19" w:history="1">
        <w:r w:rsidR="001C2AA5">
          <w:rPr>
            <w:rStyle w:val="Hyperlink"/>
          </w:rPr>
          <w:t>https://en.wikipedia.org/wiki/Reddit</w:t>
        </w:r>
      </w:hyperlink>
    </w:p>
    <w:p w14:paraId="175C8650" w14:textId="1ED9B157" w:rsidR="001C2AA5" w:rsidRDefault="001C2AA5" w:rsidP="001C2AA5">
      <w:pPr>
        <w:pStyle w:val="Bibentry"/>
      </w:pPr>
      <w:r>
        <w:t xml:space="preserve">[2] </w:t>
      </w:r>
      <w:hyperlink r:id="rId20" w:history="1">
        <w:r w:rsidR="00A04057">
          <w:rPr>
            <w:rStyle w:val="Hyperlink"/>
          </w:rPr>
          <w:t>https://en.wikipedia.org/wiki/Automation</w:t>
        </w:r>
      </w:hyperlink>
    </w:p>
    <w:p w14:paraId="20751DDD" w14:textId="092FD2CC" w:rsidR="00A04057" w:rsidRDefault="00A04057" w:rsidP="001C2AA5">
      <w:pPr>
        <w:pStyle w:val="Bibentry"/>
      </w:pPr>
      <w:r>
        <w:t xml:space="preserve">[3] </w:t>
      </w:r>
      <w:r w:rsidR="0092288C">
        <w:t xml:space="preserve">Technology of Postal Modernization, </w:t>
      </w:r>
      <w:r w:rsidR="005C130B">
        <w:t xml:space="preserve">Page 7, </w:t>
      </w:r>
      <w:r w:rsidR="0092288C">
        <w:t>1967</w:t>
      </w:r>
      <w:r w:rsidR="005C130B">
        <w:t xml:space="preserve"> </w:t>
      </w:r>
      <w:hyperlink r:id="rId21" w:anchor="v=onepage&amp;q=mechanization&amp;f=false" w:history="1">
        <w:r w:rsidR="005C130B">
          <w:rPr>
            <w:rStyle w:val="Hyperlink"/>
          </w:rPr>
          <w:t>https://books.google.com/books?id=u_c1AAAAIAAJ&amp;pg=PA444&amp;lpg=PA444&amp;dq=mechanization+in+20th+century+civil+society+news+papers&amp;source=bl&amp;ots=5ubSTKeYEx&amp;sig=ACfU3U10BNmQiUwI-LwpKSN7RPh0jnJeDA&amp;hl=en&amp;ppis=_e&amp;sa=X&amp;ved=2ahUKEwjRntjQzazoAhWDPM0KHcgiB0YQ6AEwAXoECAwQAQ#v=onepage&amp;q=mechanization&amp;f=false</w:t>
        </w:r>
      </w:hyperlink>
    </w:p>
    <w:p w14:paraId="2B611652" w14:textId="45755F9F" w:rsidR="00102091" w:rsidRDefault="005C130B" w:rsidP="00072E2F">
      <w:pPr>
        <w:pStyle w:val="Bibentry"/>
      </w:pPr>
      <w:r>
        <w:t xml:space="preserve">[4] </w:t>
      </w:r>
      <w:hyperlink r:id="rId22" w:history="1">
        <w:r w:rsidR="00102091">
          <w:rPr>
            <w:rStyle w:val="Hyperlink"/>
          </w:rPr>
          <w:t>https://www.worldbank.org/en/publication/wdr2019</w:t>
        </w:r>
      </w:hyperlink>
    </w:p>
    <w:p w14:paraId="42E22FB4" w14:textId="31A15AAD" w:rsidR="00072E2F" w:rsidRPr="00072E2F" w:rsidRDefault="00072E2F" w:rsidP="00072E2F">
      <w:pPr>
        <w:pStyle w:val="Bibentry"/>
        <w:rPr>
          <w:rStyle w:val="Hyperlink"/>
          <w:color w:val="000000" w:themeColor="text1"/>
          <w:u w:val="none"/>
        </w:rPr>
      </w:pPr>
      <w:r>
        <w:t xml:space="preserve">[5] Automation, Labor Markets, and </w:t>
      </w:r>
      <w:proofErr w:type="gramStart"/>
      <w:r>
        <w:t>Trade ,</w:t>
      </w:r>
      <w:proofErr w:type="gramEnd"/>
      <w:r>
        <w:t xml:space="preserve"> by </w:t>
      </w:r>
      <w:r w:rsidRPr="00072E2F">
        <w:t xml:space="preserve">Alejandro </w:t>
      </w:r>
      <w:proofErr w:type="spellStart"/>
      <w:r w:rsidRPr="00072E2F">
        <w:t>Micco</w:t>
      </w:r>
      <w:proofErr w:type="spellEnd"/>
      <w:r>
        <w:t xml:space="preserve">, </w:t>
      </w:r>
      <w:r w:rsidR="00B913C5">
        <w:t>2018</w:t>
      </w:r>
    </w:p>
    <w:p w14:paraId="7C9D7019" w14:textId="3EE26D90" w:rsidR="00C954FC" w:rsidRDefault="00C954FC" w:rsidP="00176D09">
      <w:pPr>
        <w:pStyle w:val="Bibentry"/>
        <w:rPr>
          <w:rStyle w:val="Hyperlink"/>
        </w:rPr>
      </w:pPr>
    </w:p>
    <w:p w14:paraId="0F91F82B" w14:textId="77777777" w:rsidR="00C954FC" w:rsidRPr="003A4CE7" w:rsidRDefault="00C954FC" w:rsidP="00176D09">
      <w:pPr>
        <w:pStyle w:val="Bibentry"/>
        <w:rPr>
          <w14:ligatures w14:val="standard"/>
        </w:rPr>
      </w:pPr>
    </w:p>
    <w:p w14:paraId="30A22BBF" w14:textId="409FC45A"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87509F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D0D135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9AACD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8E7E3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D8C93F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514527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ACE89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F62B8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57635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6889D6B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9EA9A" w14:textId="77777777" w:rsidR="003D7E42" w:rsidRDefault="003D7E42">
      <w:r>
        <w:separator/>
      </w:r>
    </w:p>
  </w:endnote>
  <w:endnote w:type="continuationSeparator" w:id="0">
    <w:p w14:paraId="710B54D1" w14:textId="77777777" w:rsidR="003D7E42" w:rsidRDefault="003D7E42">
      <w:r>
        <w:continuationSeparator/>
      </w:r>
    </w:p>
  </w:endnote>
  <w:endnote w:type="continuationNotice" w:id="1">
    <w:p w14:paraId="5726F9D8" w14:textId="77777777" w:rsidR="003D7E42" w:rsidRDefault="003D7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12302" w14:textId="77777777" w:rsidR="00072E2F" w:rsidRPr="00586A35" w:rsidRDefault="00072E2F" w:rsidP="00586A35">
    <w:pPr>
      <w:pStyle w:val="Footer"/>
      <w:rPr>
        <w:rStyle w:val="PageNumber"/>
        <w:rFonts w:ascii="Linux Biolinum" w:hAnsi="Linux Biolinum" w:cs="Linux Biolinum"/>
      </w:rPr>
    </w:pPr>
  </w:p>
  <w:p w14:paraId="1D08C25E" w14:textId="77777777" w:rsidR="00072E2F" w:rsidRPr="00586A35" w:rsidRDefault="00072E2F"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6A68" w14:textId="77777777" w:rsidR="00072E2F" w:rsidRPr="00586A35" w:rsidRDefault="00072E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D03C8" w14:textId="77777777" w:rsidR="003D7E42" w:rsidRDefault="003D7E42">
      <w:r>
        <w:separator/>
      </w:r>
    </w:p>
  </w:footnote>
  <w:footnote w:type="continuationSeparator" w:id="0">
    <w:p w14:paraId="7383BC26" w14:textId="77777777" w:rsidR="003D7E42" w:rsidRDefault="003D7E42">
      <w:r>
        <w:continuationSeparator/>
      </w:r>
    </w:p>
  </w:footnote>
  <w:footnote w:type="continuationNotice" w:id="1">
    <w:p w14:paraId="6E0015BF" w14:textId="77777777" w:rsidR="003D7E42" w:rsidRDefault="003D7E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072E2F" w:rsidRPr="00586A35" w14:paraId="1E8E0681" w14:textId="77777777" w:rsidTr="00586A35">
      <w:tc>
        <w:tcPr>
          <w:tcW w:w="2500" w:type="pct"/>
          <w:vAlign w:val="center"/>
        </w:tcPr>
        <w:p w14:paraId="05DE86F2" w14:textId="2836BC86" w:rsidR="00072E2F" w:rsidRPr="00586A35" w:rsidRDefault="00072E2F" w:rsidP="00586A35">
          <w:pPr>
            <w:pStyle w:val="Header"/>
            <w:tabs>
              <w:tab w:val="clear" w:pos="4320"/>
              <w:tab w:val="clear" w:pos="8640"/>
            </w:tabs>
            <w:jc w:val="left"/>
            <w:rPr>
              <w:rFonts w:ascii="Linux Biolinum" w:hAnsi="Linux Biolinum" w:cs="Linux Biolinum"/>
            </w:rPr>
          </w:pPr>
          <w:r w:rsidRPr="00F03EFB">
            <w:rPr>
              <w:rFonts w:ascii="Linux Biolinum" w:hAnsi="Linux Biolinum" w:cs="Linux Biolinum"/>
            </w:rPr>
            <w:t>Luddy School of Informatics, Computing, and Engineering, Indiana University, Bloomington</w:t>
          </w:r>
        </w:p>
      </w:tc>
      <w:tc>
        <w:tcPr>
          <w:tcW w:w="2500" w:type="pct"/>
          <w:vAlign w:val="center"/>
        </w:tcPr>
        <w:p w14:paraId="44EBA10B" w14:textId="7EE7AD70" w:rsidR="00072E2F" w:rsidRPr="00586A35" w:rsidRDefault="00072E2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Rohit Rokde</w:t>
          </w:r>
        </w:p>
      </w:tc>
    </w:tr>
  </w:tbl>
  <w:p w14:paraId="499C3EBB" w14:textId="77777777" w:rsidR="00072E2F" w:rsidRPr="00586A35" w:rsidRDefault="00072E2F"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18" w:type="pct"/>
      <w:tblLook w:val="0000" w:firstRow="0" w:lastRow="0" w:firstColumn="0" w:lastColumn="0" w:noHBand="0" w:noVBand="0"/>
    </w:tblPr>
    <w:tblGrid>
      <w:gridCol w:w="5372"/>
      <w:gridCol w:w="5373"/>
    </w:tblGrid>
    <w:tr w:rsidR="00072E2F" w:rsidRPr="00586A35" w14:paraId="1777E60E" w14:textId="77777777" w:rsidTr="00F03EFB">
      <w:trPr>
        <w:trHeight w:val="303"/>
      </w:trPr>
      <w:tc>
        <w:tcPr>
          <w:tcW w:w="2500" w:type="pct"/>
          <w:vAlign w:val="center"/>
        </w:tcPr>
        <w:p w14:paraId="7250C5EF" w14:textId="703E4445" w:rsidR="00072E2F" w:rsidRPr="00586A35" w:rsidRDefault="00072E2F" w:rsidP="00F03EFB">
          <w:pPr>
            <w:pStyle w:val="Header"/>
            <w:tabs>
              <w:tab w:val="clear" w:pos="4320"/>
              <w:tab w:val="clear" w:pos="8640"/>
            </w:tabs>
            <w:jc w:val="left"/>
            <w:rPr>
              <w:rFonts w:ascii="Linux Biolinum" w:hAnsi="Linux Biolinum" w:cs="Linux Biolinum"/>
            </w:rPr>
          </w:pPr>
          <w:r w:rsidRPr="00F03EFB">
            <w:rPr>
              <w:rFonts w:ascii="Linux Biolinum" w:hAnsi="Linux Biolinum" w:cs="Linux Biolinum"/>
            </w:rPr>
            <w:t>Luddy School of Informatics, Computing, and Engineering, Indiana University, Bloomington</w:t>
          </w:r>
        </w:p>
      </w:tc>
      <w:tc>
        <w:tcPr>
          <w:tcW w:w="2500" w:type="pct"/>
          <w:vAlign w:val="center"/>
        </w:tcPr>
        <w:p w14:paraId="1FC65A03" w14:textId="3E6DC992" w:rsidR="00072E2F" w:rsidRPr="00586A35" w:rsidRDefault="00072E2F" w:rsidP="00F03EFB">
          <w:pPr>
            <w:pStyle w:val="Header"/>
            <w:tabs>
              <w:tab w:val="clear" w:pos="4320"/>
              <w:tab w:val="clear" w:pos="8640"/>
            </w:tabs>
            <w:jc w:val="right"/>
            <w:rPr>
              <w:rFonts w:ascii="Linux Biolinum" w:hAnsi="Linux Biolinum" w:cs="Linux Biolinum"/>
            </w:rPr>
          </w:pPr>
          <w:r>
            <w:rPr>
              <w:rFonts w:ascii="Linux Biolinum" w:hAnsi="Linux Biolinum" w:cs="Linux Biolinum"/>
            </w:rPr>
            <w:t>Rohit Rokde</w:t>
          </w:r>
        </w:p>
      </w:tc>
    </w:tr>
  </w:tbl>
  <w:p w14:paraId="6DC16D11" w14:textId="77777777" w:rsidR="00072E2F" w:rsidRPr="00586A35" w:rsidRDefault="00072E2F"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6A48A2"/>
    <w:multiLevelType w:val="hybridMultilevel"/>
    <w:tmpl w:val="A232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40A7CC6"/>
    <w:multiLevelType w:val="hybridMultilevel"/>
    <w:tmpl w:val="ACF8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E061F7"/>
    <w:multiLevelType w:val="hybridMultilevel"/>
    <w:tmpl w:val="3AFA0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80454C"/>
    <w:multiLevelType w:val="hybridMultilevel"/>
    <w:tmpl w:val="FEFA5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6D5C49"/>
    <w:multiLevelType w:val="hybridMultilevel"/>
    <w:tmpl w:val="BEEA9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7D90F61"/>
    <w:multiLevelType w:val="hybridMultilevel"/>
    <w:tmpl w:val="2F52B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3271397"/>
    <w:multiLevelType w:val="hybridMultilevel"/>
    <w:tmpl w:val="A46E9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73A149A1"/>
    <w:multiLevelType w:val="hybridMultilevel"/>
    <w:tmpl w:val="B05EB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9"/>
  </w:num>
  <w:num w:numId="3">
    <w:abstractNumId w:val="11"/>
  </w:num>
  <w:num w:numId="4">
    <w:abstractNumId w:val="34"/>
  </w:num>
  <w:num w:numId="5">
    <w:abstractNumId w:val="24"/>
  </w:num>
  <w:num w:numId="6">
    <w:abstractNumId w:val="20"/>
  </w:num>
  <w:num w:numId="7">
    <w:abstractNumId w:val="32"/>
  </w:num>
  <w:num w:numId="8">
    <w:abstractNumId w:val="27"/>
  </w:num>
  <w:num w:numId="9">
    <w:abstractNumId w:val="3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6"/>
  </w:num>
  <w:num w:numId="21">
    <w:abstractNumId w:val="29"/>
  </w:num>
  <w:num w:numId="22">
    <w:abstractNumId w:val="37"/>
  </w:num>
  <w:num w:numId="23">
    <w:abstractNumId w:val="17"/>
  </w:num>
  <w:num w:numId="24">
    <w:abstractNumId w:val="33"/>
  </w:num>
  <w:num w:numId="25">
    <w:abstractNumId w:val="28"/>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6"/>
  </w:num>
  <w:num w:numId="31">
    <w:abstractNumId w:val="14"/>
  </w:num>
  <w:num w:numId="32">
    <w:abstractNumId w:val="18"/>
  </w:num>
  <w:num w:numId="33">
    <w:abstractNumId w:val="10"/>
  </w:num>
  <w:num w:numId="34">
    <w:abstractNumId w:val="31"/>
  </w:num>
  <w:num w:numId="35">
    <w:abstractNumId w:val="12"/>
  </w:num>
  <w:num w:numId="36">
    <w:abstractNumId w:val="35"/>
  </w:num>
  <w:num w:numId="37">
    <w:abstractNumId w:val="15"/>
  </w:num>
  <w:num w:numId="38">
    <w:abstractNumId w:val="25"/>
  </w:num>
  <w:num w:numId="3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7FA6"/>
    <w:rsid w:val="00035FAD"/>
    <w:rsid w:val="00041330"/>
    <w:rsid w:val="00045252"/>
    <w:rsid w:val="00047398"/>
    <w:rsid w:val="00050EEF"/>
    <w:rsid w:val="00052A1A"/>
    <w:rsid w:val="00052C34"/>
    <w:rsid w:val="00056777"/>
    <w:rsid w:val="00062D29"/>
    <w:rsid w:val="00065AC9"/>
    <w:rsid w:val="000713CD"/>
    <w:rsid w:val="00072E2F"/>
    <w:rsid w:val="00072E69"/>
    <w:rsid w:val="0007392C"/>
    <w:rsid w:val="000739F9"/>
    <w:rsid w:val="00077680"/>
    <w:rsid w:val="00080E27"/>
    <w:rsid w:val="000819C0"/>
    <w:rsid w:val="0008431E"/>
    <w:rsid w:val="000B037D"/>
    <w:rsid w:val="000C050B"/>
    <w:rsid w:val="000E057C"/>
    <w:rsid w:val="000E118B"/>
    <w:rsid w:val="000E278E"/>
    <w:rsid w:val="000E64FC"/>
    <w:rsid w:val="000E7A87"/>
    <w:rsid w:val="000F578B"/>
    <w:rsid w:val="000F5D91"/>
    <w:rsid w:val="000F6090"/>
    <w:rsid w:val="00102091"/>
    <w:rsid w:val="001041A3"/>
    <w:rsid w:val="0010534D"/>
    <w:rsid w:val="001173B4"/>
    <w:rsid w:val="00125AC6"/>
    <w:rsid w:val="00127D30"/>
    <w:rsid w:val="0013113A"/>
    <w:rsid w:val="001314CF"/>
    <w:rsid w:val="001363F5"/>
    <w:rsid w:val="00140C02"/>
    <w:rsid w:val="00141A17"/>
    <w:rsid w:val="0014244B"/>
    <w:rsid w:val="00142FEA"/>
    <w:rsid w:val="001449B1"/>
    <w:rsid w:val="001453E7"/>
    <w:rsid w:val="00145419"/>
    <w:rsid w:val="00145486"/>
    <w:rsid w:val="00152510"/>
    <w:rsid w:val="001566AE"/>
    <w:rsid w:val="00164ECE"/>
    <w:rsid w:val="00167D25"/>
    <w:rsid w:val="001751F7"/>
    <w:rsid w:val="00176D09"/>
    <w:rsid w:val="00193445"/>
    <w:rsid w:val="001961CD"/>
    <w:rsid w:val="001A06AF"/>
    <w:rsid w:val="001A43B1"/>
    <w:rsid w:val="001A4D20"/>
    <w:rsid w:val="001A71BB"/>
    <w:rsid w:val="001B29D6"/>
    <w:rsid w:val="001B605B"/>
    <w:rsid w:val="001C2AA5"/>
    <w:rsid w:val="001D5887"/>
    <w:rsid w:val="001E2720"/>
    <w:rsid w:val="001E71D7"/>
    <w:rsid w:val="001E72D5"/>
    <w:rsid w:val="001F42D3"/>
    <w:rsid w:val="002018FA"/>
    <w:rsid w:val="0020294A"/>
    <w:rsid w:val="002233F8"/>
    <w:rsid w:val="00245119"/>
    <w:rsid w:val="00250FEF"/>
    <w:rsid w:val="00252596"/>
    <w:rsid w:val="00254B5F"/>
    <w:rsid w:val="00264B6B"/>
    <w:rsid w:val="00270347"/>
    <w:rsid w:val="0027195D"/>
    <w:rsid w:val="002738DA"/>
    <w:rsid w:val="00282789"/>
    <w:rsid w:val="00290DF5"/>
    <w:rsid w:val="00292645"/>
    <w:rsid w:val="0029583F"/>
    <w:rsid w:val="002A517A"/>
    <w:rsid w:val="002B01E4"/>
    <w:rsid w:val="002B1F59"/>
    <w:rsid w:val="002C3001"/>
    <w:rsid w:val="002C6723"/>
    <w:rsid w:val="002D26C4"/>
    <w:rsid w:val="002D7138"/>
    <w:rsid w:val="002E470B"/>
    <w:rsid w:val="002F069E"/>
    <w:rsid w:val="002F2289"/>
    <w:rsid w:val="002F2EB2"/>
    <w:rsid w:val="00300732"/>
    <w:rsid w:val="00301545"/>
    <w:rsid w:val="00303FAD"/>
    <w:rsid w:val="003057B1"/>
    <w:rsid w:val="003061FC"/>
    <w:rsid w:val="00307501"/>
    <w:rsid w:val="003119D7"/>
    <w:rsid w:val="00317850"/>
    <w:rsid w:val="00321DDC"/>
    <w:rsid w:val="0032520A"/>
    <w:rsid w:val="0032775A"/>
    <w:rsid w:val="0033342D"/>
    <w:rsid w:val="003342CD"/>
    <w:rsid w:val="00336D12"/>
    <w:rsid w:val="0034235E"/>
    <w:rsid w:val="003549CE"/>
    <w:rsid w:val="00356296"/>
    <w:rsid w:val="00357671"/>
    <w:rsid w:val="00373175"/>
    <w:rsid w:val="0037572A"/>
    <w:rsid w:val="00376CCC"/>
    <w:rsid w:val="0038080D"/>
    <w:rsid w:val="00390853"/>
    <w:rsid w:val="00392395"/>
    <w:rsid w:val="003936B1"/>
    <w:rsid w:val="003944CF"/>
    <w:rsid w:val="003A1ABD"/>
    <w:rsid w:val="003A4CE7"/>
    <w:rsid w:val="003B12F4"/>
    <w:rsid w:val="003B1CA3"/>
    <w:rsid w:val="003B44F3"/>
    <w:rsid w:val="003C3338"/>
    <w:rsid w:val="003C40AE"/>
    <w:rsid w:val="003D0DD2"/>
    <w:rsid w:val="003D544B"/>
    <w:rsid w:val="003D7001"/>
    <w:rsid w:val="003D7E42"/>
    <w:rsid w:val="003E6247"/>
    <w:rsid w:val="003F4297"/>
    <w:rsid w:val="003F5DAE"/>
    <w:rsid w:val="003F5F3D"/>
    <w:rsid w:val="003F7CA2"/>
    <w:rsid w:val="004128EE"/>
    <w:rsid w:val="0042595B"/>
    <w:rsid w:val="00427C7D"/>
    <w:rsid w:val="00431CB0"/>
    <w:rsid w:val="0046042C"/>
    <w:rsid w:val="00462465"/>
    <w:rsid w:val="00464A92"/>
    <w:rsid w:val="0048106F"/>
    <w:rsid w:val="0048126B"/>
    <w:rsid w:val="004825CE"/>
    <w:rsid w:val="004836A6"/>
    <w:rsid w:val="00492EF4"/>
    <w:rsid w:val="004947C9"/>
    <w:rsid w:val="00495781"/>
    <w:rsid w:val="00497365"/>
    <w:rsid w:val="004A7556"/>
    <w:rsid w:val="004B0BF6"/>
    <w:rsid w:val="004C10B3"/>
    <w:rsid w:val="004C1EDF"/>
    <w:rsid w:val="004C49F3"/>
    <w:rsid w:val="004C6B2D"/>
    <w:rsid w:val="004F594E"/>
    <w:rsid w:val="004F7295"/>
    <w:rsid w:val="0050103C"/>
    <w:rsid w:val="005041C6"/>
    <w:rsid w:val="00504C8B"/>
    <w:rsid w:val="00506EF6"/>
    <w:rsid w:val="005153AC"/>
    <w:rsid w:val="005160AB"/>
    <w:rsid w:val="00523CD9"/>
    <w:rsid w:val="00540C55"/>
    <w:rsid w:val="00551881"/>
    <w:rsid w:val="005528F6"/>
    <w:rsid w:val="00557B56"/>
    <w:rsid w:val="00580C1B"/>
    <w:rsid w:val="00581725"/>
    <w:rsid w:val="0058578F"/>
    <w:rsid w:val="00586A35"/>
    <w:rsid w:val="005927BE"/>
    <w:rsid w:val="00596082"/>
    <w:rsid w:val="00596F2A"/>
    <w:rsid w:val="005A54D7"/>
    <w:rsid w:val="005B0A3D"/>
    <w:rsid w:val="005B1E42"/>
    <w:rsid w:val="005B2ED3"/>
    <w:rsid w:val="005B40B1"/>
    <w:rsid w:val="005B493F"/>
    <w:rsid w:val="005C04F6"/>
    <w:rsid w:val="005C130B"/>
    <w:rsid w:val="005C3D72"/>
    <w:rsid w:val="005C5E36"/>
    <w:rsid w:val="005D0695"/>
    <w:rsid w:val="005D0CCE"/>
    <w:rsid w:val="005D7E6E"/>
    <w:rsid w:val="005E22A3"/>
    <w:rsid w:val="005F30FF"/>
    <w:rsid w:val="005F6300"/>
    <w:rsid w:val="00607A2C"/>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0FFB"/>
    <w:rsid w:val="006E4407"/>
    <w:rsid w:val="006E7653"/>
    <w:rsid w:val="006F050A"/>
    <w:rsid w:val="006F1681"/>
    <w:rsid w:val="00701FA6"/>
    <w:rsid w:val="0070306F"/>
    <w:rsid w:val="0070473B"/>
    <w:rsid w:val="0070531E"/>
    <w:rsid w:val="007067D3"/>
    <w:rsid w:val="00713145"/>
    <w:rsid w:val="00717FB2"/>
    <w:rsid w:val="007249CB"/>
    <w:rsid w:val="00727914"/>
    <w:rsid w:val="00727EBD"/>
    <w:rsid w:val="00732243"/>
    <w:rsid w:val="00732D22"/>
    <w:rsid w:val="00743328"/>
    <w:rsid w:val="007451FF"/>
    <w:rsid w:val="00745373"/>
    <w:rsid w:val="00747E69"/>
    <w:rsid w:val="00751EC1"/>
    <w:rsid w:val="00752225"/>
    <w:rsid w:val="00753548"/>
    <w:rsid w:val="007579DF"/>
    <w:rsid w:val="00764059"/>
    <w:rsid w:val="007647B0"/>
    <w:rsid w:val="00765265"/>
    <w:rsid w:val="00771790"/>
    <w:rsid w:val="00772CCD"/>
    <w:rsid w:val="007800CE"/>
    <w:rsid w:val="00780227"/>
    <w:rsid w:val="007826DC"/>
    <w:rsid w:val="00786C11"/>
    <w:rsid w:val="00793451"/>
    <w:rsid w:val="00793808"/>
    <w:rsid w:val="0079682F"/>
    <w:rsid w:val="00797D60"/>
    <w:rsid w:val="007A3F4E"/>
    <w:rsid w:val="007A481F"/>
    <w:rsid w:val="007A502C"/>
    <w:rsid w:val="007A579F"/>
    <w:rsid w:val="007C57E7"/>
    <w:rsid w:val="007D3C28"/>
    <w:rsid w:val="007E0B4F"/>
    <w:rsid w:val="007E449A"/>
    <w:rsid w:val="007E7648"/>
    <w:rsid w:val="007F2D1D"/>
    <w:rsid w:val="00802E06"/>
    <w:rsid w:val="008051C3"/>
    <w:rsid w:val="00810CE2"/>
    <w:rsid w:val="008150D4"/>
    <w:rsid w:val="00824131"/>
    <w:rsid w:val="00825E4C"/>
    <w:rsid w:val="008313F7"/>
    <w:rsid w:val="0083735E"/>
    <w:rsid w:val="00837CBF"/>
    <w:rsid w:val="00843705"/>
    <w:rsid w:val="00847A31"/>
    <w:rsid w:val="00847B61"/>
    <w:rsid w:val="00850D0C"/>
    <w:rsid w:val="0085553A"/>
    <w:rsid w:val="00861A83"/>
    <w:rsid w:val="00871E83"/>
    <w:rsid w:val="0089066F"/>
    <w:rsid w:val="00891A1D"/>
    <w:rsid w:val="008949E1"/>
    <w:rsid w:val="008A665A"/>
    <w:rsid w:val="008B1EFD"/>
    <w:rsid w:val="008B710D"/>
    <w:rsid w:val="008C6E83"/>
    <w:rsid w:val="008C72C9"/>
    <w:rsid w:val="008D4A83"/>
    <w:rsid w:val="008F6FB8"/>
    <w:rsid w:val="009010B7"/>
    <w:rsid w:val="00903FC9"/>
    <w:rsid w:val="009073E1"/>
    <w:rsid w:val="0092209C"/>
    <w:rsid w:val="0092288C"/>
    <w:rsid w:val="00922D48"/>
    <w:rsid w:val="009255E3"/>
    <w:rsid w:val="009268B7"/>
    <w:rsid w:val="00926E45"/>
    <w:rsid w:val="00931F2B"/>
    <w:rsid w:val="00932662"/>
    <w:rsid w:val="00934FE1"/>
    <w:rsid w:val="00936367"/>
    <w:rsid w:val="00936F8D"/>
    <w:rsid w:val="0095071A"/>
    <w:rsid w:val="00955704"/>
    <w:rsid w:val="00962503"/>
    <w:rsid w:val="00966299"/>
    <w:rsid w:val="009668DE"/>
    <w:rsid w:val="0097545B"/>
    <w:rsid w:val="00976413"/>
    <w:rsid w:val="0098058A"/>
    <w:rsid w:val="00982C4C"/>
    <w:rsid w:val="00986039"/>
    <w:rsid w:val="009923C7"/>
    <w:rsid w:val="009938DC"/>
    <w:rsid w:val="00994F1F"/>
    <w:rsid w:val="009978A7"/>
    <w:rsid w:val="009B00DC"/>
    <w:rsid w:val="009B29B0"/>
    <w:rsid w:val="009B7559"/>
    <w:rsid w:val="009D3C3B"/>
    <w:rsid w:val="009D46EA"/>
    <w:rsid w:val="009E56C5"/>
    <w:rsid w:val="009E5DC2"/>
    <w:rsid w:val="009F2833"/>
    <w:rsid w:val="00A012F5"/>
    <w:rsid w:val="00A04057"/>
    <w:rsid w:val="00A12291"/>
    <w:rsid w:val="00A15152"/>
    <w:rsid w:val="00A155F9"/>
    <w:rsid w:val="00A164B7"/>
    <w:rsid w:val="00A21DEF"/>
    <w:rsid w:val="00A319FD"/>
    <w:rsid w:val="00A462C6"/>
    <w:rsid w:val="00A55023"/>
    <w:rsid w:val="00A659A1"/>
    <w:rsid w:val="00A72F91"/>
    <w:rsid w:val="00A739CB"/>
    <w:rsid w:val="00A75047"/>
    <w:rsid w:val="00A7656A"/>
    <w:rsid w:val="00A8507F"/>
    <w:rsid w:val="00A91E16"/>
    <w:rsid w:val="00A95518"/>
    <w:rsid w:val="00AA10C4"/>
    <w:rsid w:val="00AA57D8"/>
    <w:rsid w:val="00AA5BF1"/>
    <w:rsid w:val="00AA6E2B"/>
    <w:rsid w:val="00AB0733"/>
    <w:rsid w:val="00AB21AA"/>
    <w:rsid w:val="00AB2327"/>
    <w:rsid w:val="00AC13E1"/>
    <w:rsid w:val="00AC4630"/>
    <w:rsid w:val="00AD0294"/>
    <w:rsid w:val="00AE1E64"/>
    <w:rsid w:val="00AE43F1"/>
    <w:rsid w:val="00AF5E1F"/>
    <w:rsid w:val="00B100A1"/>
    <w:rsid w:val="00B13E4F"/>
    <w:rsid w:val="00B14C24"/>
    <w:rsid w:val="00B14E51"/>
    <w:rsid w:val="00B15A21"/>
    <w:rsid w:val="00B1638F"/>
    <w:rsid w:val="00B25737"/>
    <w:rsid w:val="00B33269"/>
    <w:rsid w:val="00B350C9"/>
    <w:rsid w:val="00B3715C"/>
    <w:rsid w:val="00B4052C"/>
    <w:rsid w:val="00B41CB4"/>
    <w:rsid w:val="00B42B25"/>
    <w:rsid w:val="00B43D73"/>
    <w:rsid w:val="00B46551"/>
    <w:rsid w:val="00B51DB5"/>
    <w:rsid w:val="00B61445"/>
    <w:rsid w:val="00B61448"/>
    <w:rsid w:val="00B61DDD"/>
    <w:rsid w:val="00B64DD4"/>
    <w:rsid w:val="00B64F13"/>
    <w:rsid w:val="00B72232"/>
    <w:rsid w:val="00B73DEA"/>
    <w:rsid w:val="00B76A70"/>
    <w:rsid w:val="00B913C5"/>
    <w:rsid w:val="00BA00DF"/>
    <w:rsid w:val="00BA5432"/>
    <w:rsid w:val="00BA7DD8"/>
    <w:rsid w:val="00BB333E"/>
    <w:rsid w:val="00BC3CF6"/>
    <w:rsid w:val="00BC5BDA"/>
    <w:rsid w:val="00BD304D"/>
    <w:rsid w:val="00BD61E5"/>
    <w:rsid w:val="00BD793B"/>
    <w:rsid w:val="00BE5DDC"/>
    <w:rsid w:val="00BE7F58"/>
    <w:rsid w:val="00BF3D6B"/>
    <w:rsid w:val="00BF5646"/>
    <w:rsid w:val="00C033ED"/>
    <w:rsid w:val="00C03DCA"/>
    <w:rsid w:val="00C06212"/>
    <w:rsid w:val="00C10E2C"/>
    <w:rsid w:val="00C1142C"/>
    <w:rsid w:val="00C14A4F"/>
    <w:rsid w:val="00C160C2"/>
    <w:rsid w:val="00C31C46"/>
    <w:rsid w:val="00C32613"/>
    <w:rsid w:val="00C4135A"/>
    <w:rsid w:val="00C41AE1"/>
    <w:rsid w:val="00C4538D"/>
    <w:rsid w:val="00C461FF"/>
    <w:rsid w:val="00C50274"/>
    <w:rsid w:val="00C5423E"/>
    <w:rsid w:val="00C6551E"/>
    <w:rsid w:val="00C72FAB"/>
    <w:rsid w:val="00C77D5C"/>
    <w:rsid w:val="00C822AF"/>
    <w:rsid w:val="00C90428"/>
    <w:rsid w:val="00C9472A"/>
    <w:rsid w:val="00C954FC"/>
    <w:rsid w:val="00C95C6E"/>
    <w:rsid w:val="00C96C07"/>
    <w:rsid w:val="00CA17C5"/>
    <w:rsid w:val="00CB6709"/>
    <w:rsid w:val="00CC2FE0"/>
    <w:rsid w:val="00CD4663"/>
    <w:rsid w:val="00CE752A"/>
    <w:rsid w:val="00CF2B1E"/>
    <w:rsid w:val="00CF39D4"/>
    <w:rsid w:val="00D04103"/>
    <w:rsid w:val="00D24AA4"/>
    <w:rsid w:val="00D31EBA"/>
    <w:rsid w:val="00D3285B"/>
    <w:rsid w:val="00D341FA"/>
    <w:rsid w:val="00D34435"/>
    <w:rsid w:val="00D47BCC"/>
    <w:rsid w:val="00D658B3"/>
    <w:rsid w:val="00D660F2"/>
    <w:rsid w:val="00D70EDE"/>
    <w:rsid w:val="00D76190"/>
    <w:rsid w:val="00D84D33"/>
    <w:rsid w:val="00D9290D"/>
    <w:rsid w:val="00DA1970"/>
    <w:rsid w:val="00DC112E"/>
    <w:rsid w:val="00DC1C49"/>
    <w:rsid w:val="00DC4B20"/>
    <w:rsid w:val="00DC4FC9"/>
    <w:rsid w:val="00DD476E"/>
    <w:rsid w:val="00DD5335"/>
    <w:rsid w:val="00DE4582"/>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3EFB"/>
    <w:rsid w:val="00F06E88"/>
    <w:rsid w:val="00F07F37"/>
    <w:rsid w:val="00F13173"/>
    <w:rsid w:val="00F13DDE"/>
    <w:rsid w:val="00F24E51"/>
    <w:rsid w:val="00F2664D"/>
    <w:rsid w:val="00F30418"/>
    <w:rsid w:val="00F3215E"/>
    <w:rsid w:val="00F3231F"/>
    <w:rsid w:val="00F41CC2"/>
    <w:rsid w:val="00F52D73"/>
    <w:rsid w:val="00F65834"/>
    <w:rsid w:val="00F66B6F"/>
    <w:rsid w:val="00F74DA3"/>
    <w:rsid w:val="00F91DFA"/>
    <w:rsid w:val="00F95288"/>
    <w:rsid w:val="00F9791B"/>
    <w:rsid w:val="00FA2474"/>
    <w:rsid w:val="00FA313D"/>
    <w:rsid w:val="00FA33B5"/>
    <w:rsid w:val="00FA684D"/>
    <w:rsid w:val="00FB2AFC"/>
    <w:rsid w:val="00FB7A39"/>
    <w:rsid w:val="00FC0E1D"/>
    <w:rsid w:val="00FC53DA"/>
    <w:rsid w:val="00FD0010"/>
    <w:rsid w:val="00FD16A9"/>
    <w:rsid w:val="00FE4758"/>
    <w:rsid w:val="00FE5180"/>
    <w:rsid w:val="00FF004E"/>
    <w:rsid w:val="00FF08DD"/>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ACF92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B42B25"/>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B42B2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3061FC"/>
    <w:pPr>
      <w:spacing w:line="264" w:lineRule="auto"/>
      <w:jc w:val="center"/>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772CCD"/>
    <w:pPr>
      <w:spacing w:before="200" w:after="40"/>
    </w:pPr>
    <w:rPr>
      <w:rFonts w:ascii="Linux Libertine" w:eastAsiaTheme="minorHAnsi" w:hAnsi="Linux Libertine" w:cs="Linux Libertine"/>
      <w:bCs/>
      <w:sz w:val="18"/>
      <w:szCs w:val="18"/>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3A4CE7"/>
    <w:pPr>
      <w:ind w:left="302" w:hanging="302"/>
      <w:contextualSpacing/>
    </w:pPr>
    <w:rPr>
      <w:rFonts w:ascii="Linux Libertine" w:eastAsiaTheme="minorHAnsi" w:hAnsi="Linux Libertine" w:cs="Linux Libertine"/>
      <w:color w:val="000000" w:themeColor="text1"/>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7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49312204">
      <w:bodyDiv w:val="1"/>
      <w:marLeft w:val="0"/>
      <w:marRight w:val="0"/>
      <w:marTop w:val="0"/>
      <w:marBottom w:val="0"/>
      <w:divBdr>
        <w:top w:val="none" w:sz="0" w:space="0" w:color="auto"/>
        <w:left w:val="none" w:sz="0" w:space="0" w:color="auto"/>
        <w:bottom w:val="none" w:sz="0" w:space="0" w:color="auto"/>
        <w:right w:val="none" w:sz="0" w:space="0" w:color="auto"/>
      </w:divBdr>
    </w:div>
    <w:div w:id="26515969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917979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73779583">
      <w:bodyDiv w:val="1"/>
      <w:marLeft w:val="0"/>
      <w:marRight w:val="0"/>
      <w:marTop w:val="0"/>
      <w:marBottom w:val="0"/>
      <w:divBdr>
        <w:top w:val="none" w:sz="0" w:space="0" w:color="auto"/>
        <w:left w:val="none" w:sz="0" w:space="0" w:color="auto"/>
        <w:bottom w:val="none" w:sz="0" w:space="0" w:color="auto"/>
        <w:right w:val="none" w:sz="0" w:space="0" w:color="auto"/>
      </w:divBdr>
    </w:div>
    <w:div w:id="132037929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92518620">
      <w:bodyDiv w:val="1"/>
      <w:marLeft w:val="0"/>
      <w:marRight w:val="0"/>
      <w:marTop w:val="0"/>
      <w:marBottom w:val="0"/>
      <w:divBdr>
        <w:top w:val="none" w:sz="0" w:space="0" w:color="auto"/>
        <w:left w:val="none" w:sz="0" w:space="0" w:color="auto"/>
        <w:bottom w:val="none" w:sz="0" w:space="0" w:color="auto"/>
        <w:right w:val="none" w:sz="0" w:space="0" w:color="auto"/>
      </w:divBdr>
    </w:div>
    <w:div w:id="201950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rokde@iu.com"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books.google.com/books?id=u_c1AAAAIAAJ&amp;pg=PA444&amp;lpg=PA444&amp;dq=mechanization+in+20th+century+civil+society+news+papers&amp;source=bl&amp;ots=5ubSTKeYEx&amp;sig=ACfU3U10BNmQiUwI-LwpKSN7RPh0jnJeDA&amp;hl=en&amp;ppis=_e&amp;sa=X&amp;ved=2ahUKEwjRntjQzazoAhWDPM0KHcgiB0YQ6AEwAXoECAwQAQ"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en.wikipedia.org/wiki/Autom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n.wikipedia.org/wiki/Redd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s://www.worldbank.org/en/publication/wdr2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7C806B2-E7BB-4DFB-B3F0-77718C64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1799</TotalTime>
  <Pages>4</Pages>
  <Words>1755</Words>
  <Characters>10006</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11738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Rohit Rokde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Rohit Rokde</cp:lastModifiedBy>
  <cp:revision>27</cp:revision>
  <cp:lastPrinted>2018-05-22T11:24:00Z</cp:lastPrinted>
  <dcterms:created xsi:type="dcterms:W3CDTF">2019-10-29T19:38:00Z</dcterms:created>
  <dcterms:modified xsi:type="dcterms:W3CDTF">2020-03-22T03:56:00Z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